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 and objective"/>
      </w:tblPr>
      <w:tblGrid>
        <w:gridCol w:w="9026"/>
      </w:tblGrid>
      <w:tr w:rsidR="00692703" w:rsidRPr="007138F7" w14:paraId="133EBEB9" w14:textId="77777777" w:rsidTr="001F0AF3">
        <w:trPr>
          <w:trHeight w:hRule="exact" w:val="154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F01B956" w14:textId="329C9FD0" w:rsidR="00692703" w:rsidRPr="007138F7" w:rsidRDefault="004037AF" w:rsidP="00913946">
            <w:pPr>
              <w:pStyle w:val="Title"/>
              <w:rPr>
                <w:lang w:val="en-GB"/>
              </w:rPr>
            </w:pPr>
            <w:r>
              <w:rPr>
                <w:lang w:val="en-GB"/>
              </w:rPr>
              <w:t>RAYMOND OSUOHA</w:t>
            </w:r>
          </w:p>
          <w:p w14:paraId="502FD250" w14:textId="75FB1B56" w:rsidR="00692703" w:rsidRPr="007138F7" w:rsidRDefault="00EF685B" w:rsidP="004037AF">
            <w:pPr>
              <w:pStyle w:val="ContactInfo"/>
              <w:contextualSpacing w:val="0"/>
              <w:rPr>
                <w:lang w:val="en-GB"/>
              </w:rPr>
            </w:pPr>
            <w:sdt>
              <w:sdtPr>
                <w:rPr>
                  <w:lang w:val="en-GB"/>
                </w:rPr>
                <w:alias w:val="Enter address:"/>
                <w:tag w:val="Enter address:"/>
                <w:id w:val="352083995"/>
                <w:placeholder>
                  <w:docPart w:val="D80550C8D72E46D38E9D4950DB37B085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7138F7">
                  <w:rPr>
                    <w:lang w:val="en-GB" w:bidi="en-GB"/>
                  </w:rPr>
                  <w:t>Address</w:t>
                </w:r>
              </w:sdtContent>
            </w:sdt>
            <w:r w:rsidR="004037AF">
              <w:rPr>
                <w:lang w:val="en-GB"/>
              </w:rPr>
              <w:t>: Scunthorpe, United Kingdom</w:t>
            </w:r>
            <w:r w:rsidR="00692703" w:rsidRPr="007138F7">
              <w:rPr>
                <w:lang w:val="en-GB" w:bidi="en-GB"/>
              </w:rPr>
              <w:t xml:space="preserve"> </w:t>
            </w:r>
            <w:sdt>
              <w:sdtPr>
                <w:rPr>
                  <w:lang w:val="en-GB"/>
                </w:rPr>
                <w:alias w:val="Divider dot:"/>
                <w:tag w:val="Divider dot:"/>
                <w:id w:val="-1459182552"/>
                <w:placeholder>
                  <w:docPart w:val="5BCDE365FF614D79851E3C33CE5F954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7138F7">
                  <w:rPr>
                    <w:lang w:val="en-GB" w:bidi="en-GB"/>
                  </w:rPr>
                  <w:t>·</w:t>
                </w:r>
              </w:sdtContent>
            </w:sdt>
            <w:r w:rsidR="00692703" w:rsidRPr="007138F7">
              <w:rPr>
                <w:lang w:val="en-GB" w:bidi="en-GB"/>
              </w:rPr>
              <w:t xml:space="preserve"> </w:t>
            </w:r>
            <w:sdt>
              <w:sdtPr>
                <w:rPr>
                  <w:lang w:val="en-GB"/>
                </w:rPr>
                <w:alias w:val="Enter phone number:"/>
                <w:tag w:val="Enter phone number:"/>
                <w:id w:val="-1993482697"/>
                <w:placeholder>
                  <w:docPart w:val="A0CA0A83F7A74478BB59B295EFF05B14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7138F7">
                  <w:rPr>
                    <w:lang w:val="en-GB" w:bidi="en-GB"/>
                  </w:rPr>
                  <w:t>Phone</w:t>
                </w:r>
              </w:sdtContent>
            </w:sdt>
            <w:r w:rsidR="004037AF">
              <w:rPr>
                <w:lang w:val="en-GB"/>
              </w:rPr>
              <w:t>: +447513687074</w:t>
            </w:r>
          </w:p>
          <w:p w14:paraId="55A41822" w14:textId="16C8E18E" w:rsidR="00692703" w:rsidRPr="007138F7" w:rsidRDefault="00EF685B" w:rsidP="00913946">
            <w:pPr>
              <w:pStyle w:val="ContactInfoEmphasis"/>
              <w:contextualSpacing w:val="0"/>
              <w:rPr>
                <w:lang w:val="en-GB"/>
              </w:rPr>
            </w:pPr>
            <w:sdt>
              <w:sdtPr>
                <w:rPr>
                  <w:color w:val="506E32"/>
                  <w:lang w:val="en-GB"/>
                </w:rPr>
                <w:alias w:val="Enter email address:"/>
                <w:tag w:val="Enter email address:"/>
                <w:id w:val="1154873695"/>
                <w:placeholder>
                  <w:docPart w:val="0583FAADD5CD45E69615AE3D1BFF8A36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D413CA">
                  <w:rPr>
                    <w:color w:val="506E32"/>
                    <w:lang w:val="en-GB" w:bidi="en-GB"/>
                  </w:rPr>
                  <w:t>Email</w:t>
                </w:r>
              </w:sdtContent>
            </w:sdt>
            <w:r w:rsidR="004037AF" w:rsidRPr="00D413CA">
              <w:rPr>
                <w:color w:val="506E32"/>
                <w:lang w:val="en-GB"/>
              </w:rPr>
              <w:t xml:space="preserve">: </w:t>
            </w:r>
            <w:bookmarkStart w:id="0" w:name="_GoBack"/>
            <w:r w:rsidR="004037AF" w:rsidRPr="00D413CA">
              <w:rPr>
                <w:color w:val="506E32"/>
                <w:lang w:val="en-GB"/>
              </w:rPr>
              <w:t>Raymond.osuoha@outlook.com</w:t>
            </w:r>
            <w:r w:rsidR="00692703" w:rsidRPr="00D413CA">
              <w:rPr>
                <w:color w:val="506E32"/>
                <w:lang w:val="en-GB" w:bidi="en-GB"/>
              </w:rPr>
              <w:t xml:space="preserve"> </w:t>
            </w:r>
            <w:bookmarkEnd w:id="0"/>
            <w:sdt>
              <w:sdtPr>
                <w:rPr>
                  <w:color w:val="506E32"/>
                  <w:lang w:val="en-GB"/>
                </w:rPr>
                <w:alias w:val="Divider dot:"/>
                <w:tag w:val="Divider dot:"/>
                <w:id w:val="2000459528"/>
                <w:placeholder>
                  <w:docPart w:val="EC257DD4BB434AC88BFAE4E4C925333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D413CA">
                  <w:rPr>
                    <w:color w:val="506E32"/>
                    <w:lang w:val="en-GB" w:bidi="en-GB"/>
                  </w:rPr>
                  <w:t>·</w:t>
                </w:r>
              </w:sdtContent>
            </w:sdt>
            <w:r w:rsidR="00692703" w:rsidRPr="00D413CA">
              <w:rPr>
                <w:color w:val="506E32"/>
                <w:lang w:val="en-GB" w:bidi="en-GB"/>
              </w:rPr>
              <w:t xml:space="preserve"> </w:t>
            </w:r>
            <w:sdt>
              <w:sdtPr>
                <w:rPr>
                  <w:color w:val="506E32"/>
                  <w:lang w:val="en-GB"/>
                </w:rPr>
                <w:alias w:val="Enter LinkedIn profile:"/>
                <w:tag w:val="Enter LinkedIn profile:"/>
                <w:id w:val="-1332902444"/>
                <w:placeholder>
                  <w:docPart w:val="C39AF926E175430498B5AB689655B50D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D413CA">
                  <w:rPr>
                    <w:color w:val="506E32"/>
                    <w:lang w:val="en-GB" w:bidi="en-GB"/>
                  </w:rPr>
                  <w:t>LinkedIn Profile</w:t>
                </w:r>
              </w:sdtContent>
            </w:sdt>
            <w:r w:rsidR="00692703" w:rsidRPr="00D413CA">
              <w:rPr>
                <w:color w:val="506E32"/>
                <w:lang w:val="en-GB" w:bidi="en-GB"/>
              </w:rPr>
              <w:t xml:space="preserve"> </w:t>
            </w:r>
            <w:sdt>
              <w:sdtPr>
                <w:rPr>
                  <w:color w:val="506E32"/>
                  <w:lang w:val="en-GB"/>
                </w:rPr>
                <w:alias w:val="Divider dot:"/>
                <w:tag w:val="Divider dot:"/>
                <w:id w:val="759871761"/>
                <w:placeholder>
                  <w:docPart w:val="AB8CB7A4883B48F4B323B59750AF79B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D413CA">
                  <w:rPr>
                    <w:color w:val="506E32"/>
                    <w:lang w:val="en-GB" w:bidi="en-GB"/>
                  </w:rPr>
                  <w:t>·</w:t>
                </w:r>
              </w:sdtContent>
            </w:sdt>
            <w:r w:rsidR="00692703" w:rsidRPr="00D413CA">
              <w:rPr>
                <w:color w:val="506E32"/>
                <w:lang w:val="en-GB" w:bidi="en-GB"/>
              </w:rPr>
              <w:t xml:space="preserve"> </w:t>
            </w:r>
            <w:r w:rsidR="004037AF" w:rsidRPr="00D413CA">
              <w:rPr>
                <w:color w:val="506E32"/>
                <w:lang w:val="en-GB"/>
              </w:rPr>
              <w:t>https://www.linkedin.com/in/raymond-osuoha-65188b254/</w:t>
            </w:r>
          </w:p>
        </w:tc>
      </w:tr>
      <w:tr w:rsidR="009571D8" w:rsidRPr="007138F7" w14:paraId="2C9AB064" w14:textId="77777777" w:rsidTr="00692703">
        <w:tc>
          <w:tcPr>
            <w:tcW w:w="9360" w:type="dxa"/>
            <w:tcMar>
              <w:top w:w="432" w:type="dxa"/>
            </w:tcMar>
          </w:tcPr>
          <w:p w14:paraId="10A21653" w14:textId="4B312D15" w:rsidR="00A41069" w:rsidRPr="00D413CA" w:rsidRDefault="00A41069" w:rsidP="00A41069">
            <w:pPr>
              <w:rPr>
                <w:b/>
                <w:bCs/>
                <w:color w:val="506E32"/>
                <w:sz w:val="28"/>
                <w:szCs w:val="28"/>
                <w:lang w:val="en-GB"/>
              </w:rPr>
            </w:pPr>
            <w:r w:rsidRPr="00D413CA">
              <w:rPr>
                <w:b/>
                <w:bCs/>
                <w:color w:val="506E32"/>
                <w:sz w:val="28"/>
                <w:szCs w:val="28"/>
                <w:lang w:val="en-GB"/>
              </w:rPr>
              <w:t>PROFESSIONAL PROFILE</w:t>
            </w:r>
          </w:p>
          <w:p w14:paraId="2676937A" w14:textId="77777777" w:rsidR="00A41069" w:rsidRPr="002D5A20" w:rsidRDefault="00A41069" w:rsidP="00A41069"/>
          <w:p w14:paraId="2A44A7DB" w14:textId="77777777" w:rsidR="00BD7353" w:rsidRDefault="00BD7353" w:rsidP="00A41069">
            <w:pPr>
              <w:pStyle w:val="BodyText"/>
              <w:rPr>
                <w:color w:val="5D5D5D"/>
              </w:rPr>
            </w:pPr>
            <w:r>
              <w:rPr>
                <w:color w:val="5D5D5D"/>
              </w:rPr>
              <w:t>I am an experienced Project Manager with a proven track record of delivering IT</w:t>
            </w:r>
          </w:p>
          <w:p w14:paraId="26E84FA8" w14:textId="77777777" w:rsidR="00BD7353" w:rsidRDefault="00BD7353" w:rsidP="00A41069">
            <w:pPr>
              <w:pStyle w:val="BodyText"/>
              <w:rPr>
                <w:color w:val="5D5D5D"/>
              </w:rPr>
            </w:pPr>
            <w:r>
              <w:rPr>
                <w:color w:val="5D5D5D"/>
              </w:rPr>
              <w:t>Projects using methodologies such as Waterfall and Agile. I am proactive, and resilient,</w:t>
            </w:r>
          </w:p>
          <w:p w14:paraId="3944A45E" w14:textId="389B4F67" w:rsidR="00BD7353" w:rsidRDefault="00BD7353" w:rsidP="00A41069">
            <w:pPr>
              <w:pStyle w:val="BodyText"/>
              <w:rPr>
                <w:color w:val="5D5D5D"/>
              </w:rPr>
            </w:pPr>
            <w:proofErr w:type="gramStart"/>
            <w:r>
              <w:rPr>
                <w:color w:val="5D5D5D"/>
              </w:rPr>
              <w:t>and</w:t>
            </w:r>
            <w:proofErr w:type="gramEnd"/>
            <w:r>
              <w:rPr>
                <w:color w:val="5D5D5D"/>
              </w:rPr>
              <w:t xml:space="preserve"> possess strong leadership and stakeholder management skills. With 6+ years of</w:t>
            </w:r>
          </w:p>
          <w:p w14:paraId="196276CE" w14:textId="77777777" w:rsidR="00BD7353" w:rsidRDefault="00BD7353" w:rsidP="00A41069">
            <w:pPr>
              <w:pStyle w:val="BodyText"/>
              <w:rPr>
                <w:color w:val="5D5D5D"/>
              </w:rPr>
            </w:pPr>
            <w:r>
              <w:rPr>
                <w:color w:val="5D5D5D"/>
              </w:rPr>
              <w:t>functional domain expertise in Project Management and Business Analysis, I have</w:t>
            </w:r>
          </w:p>
          <w:p w14:paraId="71746957" w14:textId="77777777" w:rsidR="00BD7353" w:rsidRDefault="00BD7353" w:rsidP="00A41069">
            <w:pPr>
              <w:pStyle w:val="BodyText"/>
              <w:rPr>
                <w:color w:val="5D5D5D"/>
              </w:rPr>
            </w:pPr>
            <w:proofErr w:type="gramStart"/>
            <w:r>
              <w:rPr>
                <w:color w:val="5D5D5D"/>
              </w:rPr>
              <w:t>successfully</w:t>
            </w:r>
            <w:proofErr w:type="gramEnd"/>
            <w:r>
              <w:rPr>
                <w:color w:val="5D5D5D"/>
              </w:rPr>
              <w:t xml:space="preserve"> managed multi-million-pound projects in the IT industry. My expertise</w:t>
            </w:r>
          </w:p>
          <w:p w14:paraId="19FA2AC4" w14:textId="77777777" w:rsidR="00BD7353" w:rsidRDefault="00BD7353" w:rsidP="00A41069">
            <w:pPr>
              <w:pStyle w:val="BodyText"/>
              <w:rPr>
                <w:color w:val="5D5D5D"/>
              </w:rPr>
            </w:pPr>
            <w:r>
              <w:rPr>
                <w:color w:val="5D5D5D"/>
              </w:rPr>
              <w:t>includes integrating new systems into large-scale IT infrastructure using Waterfall and</w:t>
            </w:r>
          </w:p>
          <w:p w14:paraId="2D4753EE" w14:textId="77777777" w:rsidR="00BD7353" w:rsidRDefault="00BD7353" w:rsidP="00A41069">
            <w:pPr>
              <w:pStyle w:val="BodyText"/>
              <w:rPr>
                <w:color w:val="5D5D5D"/>
              </w:rPr>
            </w:pPr>
            <w:r>
              <w:rPr>
                <w:color w:val="5D5D5D"/>
              </w:rPr>
              <w:t>Agile methodologies. I have a demonstrated record of developing, and implementing,</w:t>
            </w:r>
          </w:p>
          <w:p w14:paraId="246BAA2E" w14:textId="77777777" w:rsidR="00BD7353" w:rsidRDefault="00BD7353" w:rsidP="00A41069">
            <w:pPr>
              <w:pStyle w:val="BodyText"/>
              <w:rPr>
                <w:color w:val="5D5D5D"/>
              </w:rPr>
            </w:pPr>
            <w:r>
              <w:rPr>
                <w:color w:val="5D5D5D"/>
              </w:rPr>
              <w:t>Integrating, and maintaining cost-saving business solutions and applications across</w:t>
            </w:r>
          </w:p>
          <w:p w14:paraId="36A84025" w14:textId="1C4A653A" w:rsidR="001755A8" w:rsidRPr="00D413CA" w:rsidRDefault="00BD7353" w:rsidP="00A41069">
            <w:pPr>
              <w:pStyle w:val="BodyText"/>
              <w:rPr>
                <w:color w:val="156138" w:themeColor="accent1" w:themeShade="BF"/>
              </w:rPr>
            </w:pPr>
            <w:proofErr w:type="gramStart"/>
            <w:r>
              <w:rPr>
                <w:color w:val="5D5D5D"/>
              </w:rPr>
              <w:t>multiple</w:t>
            </w:r>
            <w:proofErr w:type="gramEnd"/>
            <w:r>
              <w:rPr>
                <w:color w:val="5D5D5D"/>
              </w:rPr>
              <w:t xml:space="preserve"> platforms and environments. My project portfolio includes PMO team management, Government Digital Standard (GDS), Digital Transformation, Applications/Website Development, Digital E-commerce, Data Analysis &amp; Visualization, General Data Protection Regulation (GDPR), Data Migration, Change Management, Target Operating Models (TOM), C</w:t>
            </w:r>
            <w:r w:rsidR="0046774F">
              <w:rPr>
                <w:color w:val="5D5D5D"/>
              </w:rPr>
              <w:t xml:space="preserve">ustomer </w:t>
            </w:r>
            <w:r>
              <w:rPr>
                <w:color w:val="5D5D5D"/>
              </w:rPr>
              <w:t>R</w:t>
            </w:r>
            <w:r w:rsidR="0046774F">
              <w:rPr>
                <w:color w:val="5D5D5D"/>
              </w:rPr>
              <w:t xml:space="preserve">elation </w:t>
            </w:r>
            <w:r>
              <w:rPr>
                <w:color w:val="5D5D5D"/>
              </w:rPr>
              <w:t>M</w:t>
            </w:r>
            <w:r w:rsidR="0046774F">
              <w:rPr>
                <w:color w:val="5D5D5D"/>
              </w:rPr>
              <w:t>anagement (CRM)</w:t>
            </w:r>
            <w:r>
              <w:rPr>
                <w:color w:val="5D5D5D"/>
              </w:rPr>
              <w:t>, Healthcare, and Consultancy solutions.</w:t>
            </w:r>
          </w:p>
          <w:p w14:paraId="092D9A3A" w14:textId="77777777" w:rsidR="00A41069" w:rsidRDefault="00A41069" w:rsidP="00A41069">
            <w:pPr>
              <w:pStyle w:val="BodyText"/>
              <w:rPr>
                <w:color w:val="5D5D5D"/>
              </w:rPr>
            </w:pPr>
          </w:p>
          <w:p w14:paraId="35824ADC" w14:textId="77777777" w:rsidR="00A41069" w:rsidRPr="00D413CA" w:rsidRDefault="00A41069" w:rsidP="00A41069">
            <w:pPr>
              <w:pStyle w:val="BodyText"/>
              <w:rPr>
                <w:b/>
                <w:bCs/>
                <w:color w:val="506E32"/>
                <w:sz w:val="28"/>
                <w:szCs w:val="28"/>
              </w:rPr>
            </w:pPr>
            <w:r w:rsidRPr="00D413CA">
              <w:rPr>
                <w:b/>
                <w:bCs/>
                <w:color w:val="506E32"/>
                <w:sz w:val="28"/>
                <w:szCs w:val="28"/>
              </w:rPr>
              <w:t>KEY HIGHLIGHTS</w:t>
            </w:r>
          </w:p>
          <w:p w14:paraId="627E9EB4" w14:textId="77777777" w:rsidR="00A41069" w:rsidRPr="00E138AA" w:rsidRDefault="00A41069" w:rsidP="00A41069">
            <w:pPr>
              <w:pStyle w:val="BodyText"/>
              <w:rPr>
                <w:color w:val="841727" w:themeColor="accent3" w:themeShade="BF"/>
                <w:sz w:val="20"/>
                <w:szCs w:val="20"/>
              </w:rPr>
            </w:pPr>
          </w:p>
          <w:p w14:paraId="2E9B55DB" w14:textId="77777777" w:rsidR="00A41069" w:rsidRDefault="00A41069" w:rsidP="00A41069">
            <w:pPr>
              <w:pStyle w:val="BodyText"/>
              <w:widowControl w:val="0"/>
              <w:numPr>
                <w:ilvl w:val="0"/>
                <w:numId w:val="15"/>
              </w:numPr>
              <w:autoSpaceDE w:val="0"/>
              <w:autoSpaceDN w:val="0"/>
              <w:spacing w:after="0"/>
              <w:jc w:val="both"/>
              <w:rPr>
                <w:color w:val="5D5D5D"/>
              </w:rPr>
            </w:pPr>
            <w:r>
              <w:rPr>
                <w:color w:val="5D5D5D"/>
              </w:rPr>
              <w:t>Consistently deliver integrated IT project portfolios within agreed budget timescales and quality standards</w:t>
            </w:r>
          </w:p>
          <w:p w14:paraId="18396CB5" w14:textId="77777777" w:rsidR="00A41069" w:rsidRDefault="00A41069" w:rsidP="00A41069">
            <w:pPr>
              <w:pStyle w:val="BodyText"/>
              <w:widowControl w:val="0"/>
              <w:numPr>
                <w:ilvl w:val="0"/>
                <w:numId w:val="15"/>
              </w:numPr>
              <w:autoSpaceDE w:val="0"/>
              <w:autoSpaceDN w:val="0"/>
              <w:spacing w:after="0"/>
              <w:rPr>
                <w:color w:val="5D5D5D"/>
              </w:rPr>
            </w:pPr>
            <w:r>
              <w:rPr>
                <w:color w:val="5D5D5D"/>
              </w:rPr>
              <w:t>Proven expertise and liaising with stakeholders at all levels to deliver business solutions related to IT infrastructure and software development project management.</w:t>
            </w:r>
          </w:p>
          <w:p w14:paraId="6E0C0D6E" w14:textId="77777777" w:rsidR="00A41069" w:rsidRDefault="00A41069" w:rsidP="00A41069">
            <w:pPr>
              <w:pStyle w:val="BodyText"/>
              <w:widowControl w:val="0"/>
              <w:numPr>
                <w:ilvl w:val="0"/>
                <w:numId w:val="15"/>
              </w:numPr>
              <w:autoSpaceDE w:val="0"/>
              <w:autoSpaceDN w:val="0"/>
              <w:spacing w:after="0"/>
              <w:rPr>
                <w:color w:val="5D5D5D"/>
              </w:rPr>
            </w:pPr>
            <w:r>
              <w:rPr>
                <w:color w:val="5D5D5D"/>
              </w:rPr>
              <w:t>Hold the team accountable to delivery schedules and ensure timely submission and agreement of client change and variations, maximizing contract revenue and margin growth opportunities.</w:t>
            </w:r>
          </w:p>
          <w:p w14:paraId="69278809" w14:textId="5EF8467C" w:rsidR="00A41069" w:rsidRPr="00D413CA" w:rsidRDefault="00A41069" w:rsidP="00A41069">
            <w:pPr>
              <w:pStyle w:val="BodyText"/>
              <w:widowControl w:val="0"/>
              <w:numPr>
                <w:ilvl w:val="0"/>
                <w:numId w:val="15"/>
              </w:numPr>
              <w:autoSpaceDE w:val="0"/>
              <w:autoSpaceDN w:val="0"/>
              <w:spacing w:after="0"/>
              <w:rPr>
                <w:color w:val="5D5D5D"/>
              </w:rPr>
            </w:pPr>
            <w:r>
              <w:rPr>
                <w:color w:val="5D5D5D"/>
              </w:rPr>
              <w:t>Committed to continuous personal and professional development, consistently expanding knowledge and expertise</w:t>
            </w:r>
          </w:p>
        </w:tc>
      </w:tr>
    </w:tbl>
    <w:p w14:paraId="456DAE1D" w14:textId="77777777" w:rsidR="004E01EB" w:rsidRPr="007138F7" w:rsidRDefault="00EF685B" w:rsidP="004E01EB">
      <w:pPr>
        <w:pStyle w:val="Heading1"/>
        <w:rPr>
          <w:lang w:val="en-GB"/>
        </w:rPr>
      </w:pPr>
      <w:sdt>
        <w:sdtPr>
          <w:rPr>
            <w:lang w:val="en-GB"/>
          </w:rPr>
          <w:alias w:val="Experience:"/>
          <w:tag w:val="Experience:"/>
          <w:id w:val="-1983300934"/>
          <w:placeholder>
            <w:docPart w:val="E723795BD52A4F3FA62F8AA00D3FE427"/>
          </w:placeholder>
          <w:temporary/>
          <w:showingPlcHdr/>
          <w15:appearance w15:val="hidden"/>
        </w:sdtPr>
        <w:sdtEndPr/>
        <w:sdtContent>
          <w:r w:rsidR="004E01EB" w:rsidRPr="007138F7">
            <w:rPr>
              <w:lang w:val="en-GB" w:bidi="en-GB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8958"/>
      </w:tblGrid>
      <w:tr w:rsidR="001D0BF1" w:rsidRPr="007138F7" w14:paraId="0CE0575C" w14:textId="77777777" w:rsidTr="00D66A52">
        <w:tc>
          <w:tcPr>
            <w:tcW w:w="9355" w:type="dxa"/>
          </w:tcPr>
          <w:p w14:paraId="1BBD7ACF" w14:textId="2F81945C" w:rsidR="001D0BF1" w:rsidRPr="007138F7" w:rsidRDefault="00CE7E23" w:rsidP="00CE7E23">
            <w:pPr>
              <w:pStyle w:val="Heading3"/>
              <w:contextualSpacing w:val="0"/>
              <w:jc w:val="both"/>
              <w:outlineLvl w:val="2"/>
              <w:rPr>
                <w:lang w:val="en-GB"/>
              </w:rPr>
            </w:pPr>
            <w:r>
              <w:rPr>
                <w:lang w:val="en-GB"/>
              </w:rPr>
              <w:t>June 2019</w:t>
            </w:r>
            <w:r w:rsidR="001D0BF1" w:rsidRPr="007138F7">
              <w:rPr>
                <w:lang w:val="en-GB" w:bidi="en-GB"/>
              </w:rPr>
              <w:t xml:space="preserve"> – </w:t>
            </w:r>
            <w:r>
              <w:rPr>
                <w:lang w:val="en-GB"/>
              </w:rPr>
              <w:t>present</w:t>
            </w:r>
          </w:p>
          <w:p w14:paraId="4F1D1CBB" w14:textId="53EA141F" w:rsidR="001D0BF1" w:rsidRDefault="00CE7E23" w:rsidP="00CE7E23">
            <w:pPr>
              <w:pStyle w:val="Heading2"/>
              <w:contextualSpacing w:val="0"/>
              <w:jc w:val="both"/>
              <w:outlineLvl w:val="1"/>
              <w:rPr>
                <w:rStyle w:val="SubtleReference"/>
              </w:rPr>
            </w:pPr>
            <w:r w:rsidRPr="00D413CA">
              <w:rPr>
                <w:color w:val="506E32"/>
                <w:lang w:val="en-GB"/>
              </w:rPr>
              <w:t>project manager</w:t>
            </w:r>
            <w:r w:rsidR="001D0BF1" w:rsidRPr="00D413CA">
              <w:rPr>
                <w:color w:val="506E32"/>
                <w:lang w:val="en-GB" w:bidi="en-GB"/>
              </w:rPr>
              <w:t xml:space="preserve">, </w:t>
            </w:r>
            <w:r>
              <w:rPr>
                <w:rStyle w:val="SubtleReference"/>
                <w:lang w:val="en-GB"/>
              </w:rPr>
              <w:t>P</w:t>
            </w:r>
            <w:r>
              <w:rPr>
                <w:rStyle w:val="SubtleReference"/>
              </w:rPr>
              <w:t>eterborough council</w:t>
            </w:r>
          </w:p>
          <w:p w14:paraId="2A4A6FF1" w14:textId="77777777" w:rsidR="00CE7E23" w:rsidRPr="00CE7E23" w:rsidRDefault="00CE7E23" w:rsidP="00CE7E23">
            <w:pPr>
              <w:pStyle w:val="Heading2"/>
              <w:contextualSpacing w:val="0"/>
              <w:jc w:val="both"/>
              <w:outlineLvl w:val="1"/>
              <w:rPr>
                <w:sz w:val="22"/>
                <w:szCs w:val="22"/>
                <w:lang w:val="en-GB"/>
              </w:rPr>
            </w:pPr>
          </w:p>
          <w:p w14:paraId="14F38F46" w14:textId="6A3E2130" w:rsidR="00CE7E23" w:rsidRPr="00CE7E23" w:rsidRDefault="00CE7E23" w:rsidP="000F308E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540"/>
              </w:tabs>
              <w:autoSpaceDE w:val="0"/>
              <w:autoSpaceDN w:val="0"/>
              <w:ind w:right="203"/>
              <w:contextualSpacing w:val="0"/>
              <w:rPr>
                <w:color w:val="5D5D5D"/>
              </w:rPr>
            </w:pPr>
            <w:r w:rsidRPr="00CE7E23">
              <w:rPr>
                <w:color w:val="5D5D5D"/>
              </w:rPr>
              <w:t>Delivering innovative and feasible solutions for business transformation of service</w:t>
            </w:r>
          </w:p>
          <w:p w14:paraId="5ECC2EB2" w14:textId="77777777" w:rsidR="00CE7E23" w:rsidRPr="00CE7E23" w:rsidRDefault="00CE7E23" w:rsidP="000F308E">
            <w:pPr>
              <w:tabs>
                <w:tab w:val="left" w:pos="540"/>
              </w:tabs>
              <w:ind w:left="340" w:right="203"/>
              <w:rPr>
                <w:color w:val="5D5D5D"/>
              </w:rPr>
            </w:pPr>
            <w:proofErr w:type="gramStart"/>
            <w:r w:rsidRPr="00CE7E23">
              <w:rPr>
                <w:color w:val="5D5D5D"/>
              </w:rPr>
              <w:t>delivery</w:t>
            </w:r>
            <w:proofErr w:type="gramEnd"/>
            <w:r w:rsidRPr="00CE7E23">
              <w:rPr>
                <w:color w:val="5D5D5D"/>
              </w:rPr>
              <w:t>, leveraging best practices from other local government departments.</w:t>
            </w:r>
          </w:p>
          <w:p w14:paraId="5A283A54" w14:textId="77777777" w:rsidR="00CE7E23" w:rsidRPr="00CE7E23" w:rsidRDefault="00CE7E23" w:rsidP="000F308E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540"/>
              </w:tabs>
              <w:autoSpaceDE w:val="0"/>
              <w:autoSpaceDN w:val="0"/>
              <w:ind w:right="203"/>
              <w:contextualSpacing w:val="0"/>
              <w:rPr>
                <w:color w:val="5D5D5D"/>
              </w:rPr>
            </w:pPr>
            <w:r w:rsidRPr="00CE7E23">
              <w:rPr>
                <w:color w:val="5D5D5D"/>
              </w:rPr>
              <w:t>Identify the understand business needs and challenges, conducting research and</w:t>
            </w:r>
          </w:p>
          <w:p w14:paraId="54529649" w14:textId="6E95A9FF" w:rsidR="00CE7E23" w:rsidRPr="00CE7E23" w:rsidRDefault="00CE7E23" w:rsidP="000F308E">
            <w:pPr>
              <w:tabs>
                <w:tab w:val="left" w:pos="540"/>
              </w:tabs>
              <w:ind w:left="340" w:right="203"/>
              <w:rPr>
                <w:color w:val="5D5D5D"/>
              </w:rPr>
            </w:pPr>
            <w:proofErr w:type="gramStart"/>
            <w:r w:rsidRPr="00CE7E23">
              <w:rPr>
                <w:color w:val="5D5D5D"/>
              </w:rPr>
              <w:t>development</w:t>
            </w:r>
            <w:proofErr w:type="gramEnd"/>
            <w:r w:rsidRPr="00CE7E23">
              <w:rPr>
                <w:color w:val="5D5D5D"/>
              </w:rPr>
              <w:t xml:space="preserve"> to ensure the best-fit digital solution.</w:t>
            </w:r>
          </w:p>
          <w:p w14:paraId="7F5C4C54" w14:textId="7EA7923F" w:rsidR="00CE7E23" w:rsidRPr="00CE7E23" w:rsidRDefault="00CE7E23" w:rsidP="000F308E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540"/>
              </w:tabs>
              <w:autoSpaceDE w:val="0"/>
              <w:autoSpaceDN w:val="0"/>
              <w:ind w:right="203"/>
              <w:contextualSpacing w:val="0"/>
              <w:rPr>
                <w:color w:val="5D5D5D"/>
              </w:rPr>
            </w:pPr>
            <w:r w:rsidRPr="00CE7E23">
              <w:rPr>
                <w:color w:val="5D5D5D"/>
              </w:rPr>
              <w:t>Explore opportunities for business improvement and value maximization, working</w:t>
            </w:r>
          </w:p>
          <w:p w14:paraId="12E91C3E" w14:textId="77777777" w:rsidR="00CE7E23" w:rsidRPr="00CE7E23" w:rsidRDefault="00CE7E23" w:rsidP="000F308E">
            <w:pPr>
              <w:tabs>
                <w:tab w:val="left" w:pos="540"/>
              </w:tabs>
              <w:ind w:left="340" w:right="203"/>
              <w:rPr>
                <w:color w:val="5D5D5D"/>
              </w:rPr>
            </w:pPr>
            <w:proofErr w:type="gramStart"/>
            <w:r w:rsidRPr="00CE7E23">
              <w:rPr>
                <w:color w:val="5D5D5D"/>
              </w:rPr>
              <w:t>with</w:t>
            </w:r>
            <w:proofErr w:type="gramEnd"/>
            <w:r w:rsidRPr="00CE7E23">
              <w:rPr>
                <w:color w:val="5D5D5D"/>
              </w:rPr>
              <w:t xml:space="preserve"> a wide range of stakeholders.</w:t>
            </w:r>
          </w:p>
          <w:p w14:paraId="13ED3564" w14:textId="7DA26967" w:rsidR="00CE7E23" w:rsidRPr="00CE7E23" w:rsidRDefault="00CE7E23" w:rsidP="000F308E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540"/>
              </w:tabs>
              <w:autoSpaceDE w:val="0"/>
              <w:autoSpaceDN w:val="0"/>
              <w:ind w:right="203"/>
              <w:contextualSpacing w:val="0"/>
              <w:rPr>
                <w:color w:val="5D5D5D"/>
              </w:rPr>
            </w:pPr>
            <w:r w:rsidRPr="00CE7E23">
              <w:rPr>
                <w:color w:val="5D5D5D"/>
              </w:rPr>
              <w:t>Plan, monitor, and maintain project plans, and adapt communications style for</w:t>
            </w:r>
          </w:p>
          <w:p w14:paraId="0E260005" w14:textId="77777777" w:rsidR="00CE7E23" w:rsidRPr="00CE7E23" w:rsidRDefault="00CE7E23" w:rsidP="000F308E">
            <w:pPr>
              <w:tabs>
                <w:tab w:val="left" w:pos="540"/>
              </w:tabs>
              <w:ind w:left="340" w:right="203"/>
              <w:rPr>
                <w:color w:val="5D5D5D"/>
              </w:rPr>
            </w:pPr>
            <w:proofErr w:type="gramStart"/>
            <w:r w:rsidRPr="00CE7E23">
              <w:rPr>
                <w:color w:val="5D5D5D"/>
              </w:rPr>
              <w:t>different</w:t>
            </w:r>
            <w:proofErr w:type="gramEnd"/>
            <w:r w:rsidRPr="00CE7E23">
              <w:rPr>
                <w:color w:val="5D5D5D"/>
              </w:rPr>
              <w:t xml:space="preserve"> audiences.</w:t>
            </w:r>
          </w:p>
          <w:p w14:paraId="62DB6641" w14:textId="77777777" w:rsidR="00CE7E23" w:rsidRPr="00CE7E23" w:rsidRDefault="00CE7E23" w:rsidP="000F308E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540"/>
              </w:tabs>
              <w:autoSpaceDE w:val="0"/>
              <w:autoSpaceDN w:val="0"/>
              <w:ind w:right="203"/>
              <w:contextualSpacing w:val="0"/>
              <w:rPr>
                <w:color w:val="5D5D5D"/>
              </w:rPr>
            </w:pPr>
            <w:r w:rsidRPr="00CE7E23">
              <w:rPr>
                <w:color w:val="5D5D5D"/>
              </w:rPr>
              <w:t>Build comprehensive project plans, assign tasks to team members, and evaluate</w:t>
            </w:r>
          </w:p>
          <w:p w14:paraId="15EEAC6C" w14:textId="77777777" w:rsidR="00CE7E23" w:rsidRPr="00CE7E23" w:rsidRDefault="00CE7E23" w:rsidP="000F308E">
            <w:pPr>
              <w:tabs>
                <w:tab w:val="left" w:pos="540"/>
              </w:tabs>
              <w:ind w:left="340" w:right="203"/>
              <w:rPr>
                <w:color w:val="5D5D5D"/>
              </w:rPr>
            </w:pPr>
            <w:proofErr w:type="gramStart"/>
            <w:r w:rsidRPr="00CE7E23">
              <w:rPr>
                <w:color w:val="5D5D5D"/>
              </w:rPr>
              <w:t>processes</w:t>
            </w:r>
            <w:proofErr w:type="gramEnd"/>
            <w:r w:rsidRPr="00CE7E23">
              <w:rPr>
                <w:color w:val="5D5D5D"/>
              </w:rPr>
              <w:t xml:space="preserve"> for continuous improvement.</w:t>
            </w:r>
          </w:p>
          <w:p w14:paraId="005978CA" w14:textId="77777777" w:rsidR="00CE7E23" w:rsidRPr="00CE7E23" w:rsidRDefault="00CE7E23" w:rsidP="000F308E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540"/>
              </w:tabs>
              <w:autoSpaceDE w:val="0"/>
              <w:autoSpaceDN w:val="0"/>
              <w:ind w:right="203"/>
              <w:contextualSpacing w:val="0"/>
              <w:rPr>
                <w:color w:val="5D5D5D"/>
              </w:rPr>
            </w:pPr>
            <w:r w:rsidRPr="00CE7E23">
              <w:rPr>
                <w:color w:val="5D5D5D"/>
              </w:rPr>
              <w:t>Provide coaching to team members and product managers to ensure successful</w:t>
            </w:r>
          </w:p>
          <w:p w14:paraId="037B90CA" w14:textId="77777777" w:rsidR="00CE7E23" w:rsidRPr="00CE7E23" w:rsidRDefault="00CE7E23" w:rsidP="000F308E">
            <w:pPr>
              <w:tabs>
                <w:tab w:val="left" w:pos="540"/>
              </w:tabs>
              <w:ind w:left="340" w:right="203"/>
              <w:rPr>
                <w:color w:val="5D5D5D"/>
              </w:rPr>
            </w:pPr>
            <w:proofErr w:type="gramStart"/>
            <w:r w:rsidRPr="00CE7E23">
              <w:rPr>
                <w:color w:val="5D5D5D"/>
              </w:rPr>
              <w:t>project</w:t>
            </w:r>
            <w:proofErr w:type="gramEnd"/>
            <w:r w:rsidRPr="00CE7E23">
              <w:rPr>
                <w:color w:val="5D5D5D"/>
              </w:rPr>
              <w:t xml:space="preserve"> delivery.</w:t>
            </w:r>
          </w:p>
          <w:p w14:paraId="366E39BA" w14:textId="77777777" w:rsidR="00CE7E23" w:rsidRPr="00CE7E23" w:rsidRDefault="00CE7E23" w:rsidP="000F308E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spacing w:before="1"/>
              <w:contextualSpacing w:val="0"/>
              <w:rPr>
                <w:color w:val="5D5D5D"/>
              </w:rPr>
            </w:pPr>
            <w:r w:rsidRPr="00CE7E23">
              <w:rPr>
                <w:color w:val="5D5D5D"/>
              </w:rPr>
              <w:t>Utilize Agile project management methodologies, managing backlogs, workflows,</w:t>
            </w:r>
          </w:p>
          <w:p w14:paraId="3DA95A17" w14:textId="77777777" w:rsidR="00CE7E23" w:rsidRPr="00CE7E23" w:rsidRDefault="00CE7E23" w:rsidP="000F308E">
            <w:pPr>
              <w:ind w:left="340"/>
              <w:rPr>
                <w:color w:val="5D5D5D"/>
              </w:rPr>
            </w:pPr>
            <w:proofErr w:type="gramStart"/>
            <w:r w:rsidRPr="00CE7E23">
              <w:rPr>
                <w:color w:val="5D5D5D"/>
              </w:rPr>
              <w:lastRenderedPageBreak/>
              <w:t>and</w:t>
            </w:r>
            <w:proofErr w:type="gramEnd"/>
            <w:r w:rsidRPr="00CE7E23">
              <w:rPr>
                <w:color w:val="5D5D5D"/>
              </w:rPr>
              <w:t xml:space="preserve"> sprints.</w:t>
            </w:r>
          </w:p>
          <w:p w14:paraId="24F1FCEC" w14:textId="77777777" w:rsidR="00CE7E23" w:rsidRPr="00CE7E23" w:rsidRDefault="00CE7E23" w:rsidP="000F308E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540"/>
              </w:tabs>
              <w:autoSpaceDE w:val="0"/>
              <w:autoSpaceDN w:val="0"/>
              <w:spacing w:before="1" w:line="304" w:lineRule="auto"/>
              <w:ind w:right="540"/>
              <w:contextualSpacing w:val="0"/>
            </w:pPr>
            <w:r w:rsidRPr="00CE7E23">
              <w:t>Manage project estimation, planning, and resourcing for successful delivery.</w:t>
            </w:r>
          </w:p>
          <w:p w14:paraId="7280B808" w14:textId="5AB2919F" w:rsidR="00CE7E23" w:rsidRPr="00CE7E23" w:rsidRDefault="00CE7E23" w:rsidP="000F308E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540"/>
              </w:tabs>
              <w:autoSpaceDE w:val="0"/>
              <w:autoSpaceDN w:val="0"/>
              <w:spacing w:before="1" w:line="304" w:lineRule="auto"/>
              <w:ind w:right="540"/>
              <w:contextualSpacing w:val="0"/>
            </w:pPr>
            <w:r w:rsidRPr="00CE7E23">
              <w:t>Conduct regular meetings with stakeholders and project teams, addressing</w:t>
            </w:r>
          </w:p>
          <w:p w14:paraId="4F2103FD" w14:textId="5B604ED2" w:rsidR="00CE7E23" w:rsidRPr="00CE7E23" w:rsidRDefault="000F308E" w:rsidP="000F308E">
            <w:pPr>
              <w:tabs>
                <w:tab w:val="left" w:pos="540"/>
              </w:tabs>
              <w:spacing w:line="304" w:lineRule="auto"/>
              <w:ind w:right="540"/>
            </w:pPr>
            <w:r>
              <w:t xml:space="preserve">       </w:t>
            </w:r>
            <w:proofErr w:type="gramStart"/>
            <w:r w:rsidR="00CE7E23" w:rsidRPr="00CE7E23">
              <w:t>issues</w:t>
            </w:r>
            <w:proofErr w:type="gramEnd"/>
            <w:r w:rsidR="00CE7E23" w:rsidRPr="00CE7E23">
              <w:t xml:space="preserve"> and risk appropriately.</w:t>
            </w:r>
          </w:p>
          <w:p w14:paraId="40A2EF21" w14:textId="2667F4F6" w:rsidR="00CE7E23" w:rsidRPr="00CE7E23" w:rsidRDefault="00CE7E23" w:rsidP="000F308E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540"/>
              </w:tabs>
              <w:autoSpaceDE w:val="0"/>
              <w:autoSpaceDN w:val="0"/>
              <w:spacing w:before="1" w:line="304" w:lineRule="auto"/>
              <w:ind w:right="540"/>
              <w:contextualSpacing w:val="0"/>
              <w:rPr>
                <w:color w:val="5D5D5D"/>
              </w:rPr>
            </w:pPr>
            <w:r w:rsidRPr="00CE7E23">
              <w:rPr>
                <w:color w:val="5D5D5D"/>
              </w:rPr>
              <w:t>Facilitate weekly meetings with stakeholders and the project team to ensure a</w:t>
            </w:r>
          </w:p>
          <w:p w14:paraId="45BCA63F" w14:textId="77777777" w:rsidR="00CE7E23" w:rsidRPr="00CE7E23" w:rsidRDefault="00CE7E23" w:rsidP="000F308E">
            <w:pPr>
              <w:tabs>
                <w:tab w:val="left" w:pos="540"/>
              </w:tabs>
              <w:spacing w:line="304" w:lineRule="auto"/>
              <w:ind w:left="340" w:right="540"/>
              <w:rPr>
                <w:color w:val="5D5D5D"/>
              </w:rPr>
            </w:pPr>
            <w:proofErr w:type="gramStart"/>
            <w:r w:rsidRPr="00CE7E23">
              <w:rPr>
                <w:color w:val="5D5D5D"/>
              </w:rPr>
              <w:t>smooth</w:t>
            </w:r>
            <w:proofErr w:type="gramEnd"/>
            <w:r w:rsidRPr="00CE7E23">
              <w:rPr>
                <w:color w:val="5D5D5D"/>
              </w:rPr>
              <w:t xml:space="preserve"> exchange of information occurred.</w:t>
            </w:r>
          </w:p>
          <w:p w14:paraId="71428FE2" w14:textId="7D2D3C7B" w:rsidR="00CE7E23" w:rsidRPr="00CE7E23" w:rsidRDefault="00CE7E23" w:rsidP="000F308E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540"/>
              </w:tabs>
              <w:autoSpaceDE w:val="0"/>
              <w:autoSpaceDN w:val="0"/>
              <w:spacing w:before="2" w:line="304" w:lineRule="auto"/>
              <w:ind w:right="118"/>
              <w:contextualSpacing w:val="0"/>
            </w:pPr>
            <w:r w:rsidRPr="00CE7E23">
              <w:rPr>
                <w:color w:val="5D5D5D"/>
              </w:rPr>
              <w:t>Identified issues, risks, and dependencies, proactively mitigating and escalating into</w:t>
            </w:r>
          </w:p>
          <w:p w14:paraId="2AE4215B" w14:textId="6C4F74C8" w:rsidR="001E3120" w:rsidRPr="00D96339" w:rsidRDefault="00CE7E23" w:rsidP="00D96339">
            <w:pPr>
              <w:tabs>
                <w:tab w:val="left" w:pos="540"/>
              </w:tabs>
              <w:spacing w:before="2" w:line="304" w:lineRule="auto"/>
              <w:ind w:left="340" w:right="118"/>
              <w:rPr>
                <w:color w:val="5D5D5D"/>
              </w:rPr>
            </w:pPr>
            <w:proofErr w:type="gramStart"/>
            <w:r w:rsidRPr="00CE7E23">
              <w:rPr>
                <w:color w:val="5D5D5D"/>
              </w:rPr>
              <w:t>the</w:t>
            </w:r>
            <w:proofErr w:type="gramEnd"/>
            <w:r w:rsidRPr="00CE7E23">
              <w:rPr>
                <w:color w:val="5D5D5D"/>
              </w:rPr>
              <w:t xml:space="preserve"> appropriate governance channels where required.</w:t>
            </w:r>
          </w:p>
        </w:tc>
      </w:tr>
      <w:tr w:rsidR="00F61DF9" w:rsidRPr="007138F7" w14:paraId="44BF885D" w14:textId="77777777" w:rsidTr="00F61DF9">
        <w:tc>
          <w:tcPr>
            <w:tcW w:w="9355" w:type="dxa"/>
            <w:tcMar>
              <w:top w:w="216" w:type="dxa"/>
            </w:tcMar>
          </w:tcPr>
          <w:p w14:paraId="158419D9" w14:textId="4F1CD2EC" w:rsidR="00F61DF9" w:rsidRPr="007138F7" w:rsidRDefault="00840C6E" w:rsidP="00F61DF9">
            <w:pPr>
              <w:pStyle w:val="Heading3"/>
              <w:contextualSpacing w:val="0"/>
              <w:outlineLvl w:val="2"/>
              <w:rPr>
                <w:lang w:val="en-GB"/>
              </w:rPr>
            </w:pPr>
            <w:r>
              <w:rPr>
                <w:lang w:val="en-GB"/>
              </w:rPr>
              <w:lastRenderedPageBreak/>
              <w:t>JUNE 2018</w:t>
            </w:r>
            <w:r w:rsidR="00F61DF9" w:rsidRPr="007138F7">
              <w:rPr>
                <w:lang w:val="en-GB" w:bidi="en-GB"/>
              </w:rPr>
              <w:t xml:space="preserve">– </w:t>
            </w:r>
            <w:r>
              <w:rPr>
                <w:lang w:val="en-GB"/>
              </w:rPr>
              <w:t>MAY 2019</w:t>
            </w:r>
          </w:p>
          <w:p w14:paraId="07E060DE" w14:textId="6D19E483" w:rsidR="00F61DF9" w:rsidRDefault="00840C6E" w:rsidP="00F61DF9">
            <w:pPr>
              <w:pStyle w:val="Heading2"/>
              <w:contextualSpacing w:val="0"/>
              <w:outlineLvl w:val="1"/>
              <w:rPr>
                <w:rStyle w:val="SubtleReference"/>
                <w:lang w:val="en-GB"/>
              </w:rPr>
            </w:pPr>
            <w:r w:rsidRPr="00D413CA">
              <w:rPr>
                <w:color w:val="506E32"/>
                <w:lang w:val="en-GB"/>
              </w:rPr>
              <w:t>IT PROJECT MANAGER/ SCRUM LEAD</w:t>
            </w:r>
            <w:r w:rsidR="00F61DF9" w:rsidRPr="00D413CA">
              <w:rPr>
                <w:color w:val="506E32"/>
                <w:lang w:val="en-GB" w:bidi="en-GB"/>
              </w:rPr>
              <w:t xml:space="preserve">, </w:t>
            </w:r>
            <w:r w:rsidR="00A41069">
              <w:rPr>
                <w:rStyle w:val="SubtleReference"/>
                <w:lang w:val="en-GB"/>
              </w:rPr>
              <w:t xml:space="preserve">CIELUM </w:t>
            </w:r>
            <w:r>
              <w:rPr>
                <w:rStyle w:val="SubtleReference"/>
                <w:lang w:val="en-GB"/>
              </w:rPr>
              <w:t>S</w:t>
            </w:r>
            <w:r>
              <w:rPr>
                <w:rStyle w:val="SubtleReference"/>
              </w:rPr>
              <w:t>PAIN</w:t>
            </w:r>
          </w:p>
          <w:p w14:paraId="440D4513" w14:textId="77777777" w:rsidR="000F308E" w:rsidRPr="007138F7" w:rsidRDefault="000F308E" w:rsidP="00F61DF9">
            <w:pPr>
              <w:pStyle w:val="Heading2"/>
              <w:contextualSpacing w:val="0"/>
              <w:outlineLvl w:val="1"/>
              <w:rPr>
                <w:lang w:val="en-GB"/>
              </w:rPr>
            </w:pPr>
          </w:p>
          <w:p w14:paraId="7BD0E4A6" w14:textId="548CFB79" w:rsidR="000F308E" w:rsidRPr="006E2DC3" w:rsidRDefault="00290A42" w:rsidP="006E2DC3">
            <w:pPr>
              <w:pStyle w:val="BodyText"/>
              <w:rPr>
                <w:color w:val="5D5D5D"/>
              </w:rPr>
            </w:pPr>
            <w:r>
              <w:rPr>
                <w:color w:val="5D5D5D"/>
              </w:rPr>
              <w:t xml:space="preserve">   </w:t>
            </w:r>
            <w:r w:rsidR="006E2DC3">
              <w:rPr>
                <w:color w:val="5D5D5D"/>
              </w:rPr>
              <w:t xml:space="preserve">  </w:t>
            </w:r>
            <w:proofErr w:type="gramStart"/>
            <w:r w:rsidR="000F308E" w:rsidRPr="006E2DC3">
              <w:rPr>
                <w:color w:val="5D5D5D"/>
              </w:rPr>
              <w:t>•  Delivering</w:t>
            </w:r>
            <w:proofErr w:type="gramEnd"/>
            <w:r w:rsidR="000F308E" w:rsidRPr="006E2DC3">
              <w:rPr>
                <w:color w:val="5D5D5D"/>
              </w:rPr>
              <w:t xml:space="preserve"> websites/apps projects from end-to-end within time scope and budget.</w:t>
            </w:r>
          </w:p>
          <w:p w14:paraId="17E0A094" w14:textId="0D81E034" w:rsidR="000F308E" w:rsidRPr="006E2DC3" w:rsidRDefault="006E2DC3" w:rsidP="006E2DC3">
            <w:pPr>
              <w:pStyle w:val="BodyText"/>
              <w:rPr>
                <w:color w:val="5D5D5D"/>
              </w:rPr>
            </w:pPr>
            <w:r>
              <w:rPr>
                <w:color w:val="5D5D5D"/>
              </w:rPr>
              <w:t xml:space="preserve">     </w:t>
            </w:r>
            <w:r w:rsidR="000F308E" w:rsidRPr="006E2DC3">
              <w:rPr>
                <w:color w:val="5D5D5D"/>
              </w:rPr>
              <w:t>•  Owning and managing the scope of the project/product</w:t>
            </w:r>
          </w:p>
          <w:p w14:paraId="6EA094CE" w14:textId="77777777" w:rsidR="006E2DC3" w:rsidRDefault="006E2DC3" w:rsidP="006E2DC3">
            <w:pPr>
              <w:tabs>
                <w:tab w:val="left" w:pos="540"/>
              </w:tabs>
              <w:spacing w:before="2"/>
              <w:ind w:right="831"/>
              <w:rPr>
                <w:color w:val="404040" w:themeColor="text1" w:themeTint="BF"/>
              </w:rPr>
            </w:pPr>
            <w:r>
              <w:rPr>
                <w:color w:val="5D5D5D"/>
              </w:rPr>
              <w:t xml:space="preserve">     </w:t>
            </w:r>
            <w:r w:rsidR="000F308E" w:rsidRPr="006E2DC3">
              <w:rPr>
                <w:color w:val="5D5D5D"/>
              </w:rPr>
              <w:t>•</w:t>
            </w:r>
            <w:r w:rsidR="000F308E" w:rsidRPr="006E2DC3">
              <w:rPr>
                <w:color w:val="404040" w:themeColor="text1" w:themeTint="BF"/>
              </w:rPr>
              <w:t xml:space="preserve"> </w:t>
            </w:r>
            <w:r w:rsidRPr="006E2DC3">
              <w:rPr>
                <w:color w:val="404040" w:themeColor="text1" w:themeTint="BF"/>
              </w:rPr>
              <w:t>C</w:t>
            </w:r>
            <w:r w:rsidR="000F308E" w:rsidRPr="006E2DC3">
              <w:rPr>
                <w:color w:val="404040" w:themeColor="text1" w:themeTint="BF"/>
              </w:rPr>
              <w:t>ompleted mobile app software programs such as Novelty Drone security</w:t>
            </w:r>
            <w:r>
              <w:rPr>
                <w:color w:val="404040" w:themeColor="text1" w:themeTint="BF"/>
              </w:rPr>
              <w:t xml:space="preserve"> </w:t>
            </w:r>
          </w:p>
          <w:p w14:paraId="1F7D1360" w14:textId="363E0B18" w:rsidR="000F308E" w:rsidRPr="006E2DC3" w:rsidRDefault="006E2DC3" w:rsidP="006E2DC3">
            <w:pPr>
              <w:tabs>
                <w:tab w:val="left" w:pos="540"/>
              </w:tabs>
              <w:spacing w:before="2"/>
              <w:ind w:right="83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     </w:t>
            </w:r>
            <w:proofErr w:type="gramStart"/>
            <w:r>
              <w:rPr>
                <w:color w:val="404040" w:themeColor="text1" w:themeTint="BF"/>
              </w:rPr>
              <w:t>system</w:t>
            </w:r>
            <w:proofErr w:type="gramEnd"/>
            <w:r w:rsidR="000F308E" w:rsidRPr="006E2DC3">
              <w:rPr>
                <w:color w:val="404040" w:themeColor="text1" w:themeTint="BF"/>
              </w:rPr>
              <w:t>.</w:t>
            </w:r>
          </w:p>
          <w:p w14:paraId="1C5D19E7" w14:textId="2CA9EA73" w:rsidR="000F308E" w:rsidRPr="006E2DC3" w:rsidRDefault="006E2DC3" w:rsidP="006E2DC3">
            <w:pPr>
              <w:pStyle w:val="BodyText"/>
              <w:rPr>
                <w:color w:val="5D5D5D"/>
              </w:rPr>
            </w:pPr>
            <w:bookmarkStart w:id="1" w:name="_Hlk127816040"/>
            <w:r>
              <w:rPr>
                <w:color w:val="5D5D5D"/>
              </w:rPr>
              <w:t xml:space="preserve">     </w:t>
            </w:r>
            <w:r w:rsidR="000F308E" w:rsidRPr="006E2DC3">
              <w:rPr>
                <w:color w:val="5D5D5D"/>
              </w:rPr>
              <w:t>•</w:t>
            </w:r>
            <w:bookmarkEnd w:id="1"/>
            <w:r w:rsidR="000F308E" w:rsidRPr="006E2DC3">
              <w:rPr>
                <w:color w:val="5D5D5D"/>
              </w:rPr>
              <w:t xml:space="preserve">   Always Supporting with escalations/ blockers</w:t>
            </w:r>
          </w:p>
          <w:p w14:paraId="3AB76618" w14:textId="1A23BB03" w:rsidR="000F308E" w:rsidRPr="006E2DC3" w:rsidRDefault="006E2DC3" w:rsidP="006E2DC3">
            <w:pPr>
              <w:pStyle w:val="BodyText"/>
              <w:rPr>
                <w:color w:val="5D5D5D"/>
              </w:rPr>
            </w:pPr>
            <w:r>
              <w:rPr>
                <w:color w:val="5D5D5D"/>
              </w:rPr>
              <w:t xml:space="preserve">     </w:t>
            </w:r>
            <w:r w:rsidR="000F308E" w:rsidRPr="006E2DC3">
              <w:rPr>
                <w:color w:val="5D5D5D"/>
              </w:rPr>
              <w:t>•   I Ensure Security reviews are completed where necessary</w:t>
            </w:r>
          </w:p>
          <w:p w14:paraId="28D482E2" w14:textId="6877DD1A" w:rsidR="000F308E" w:rsidRPr="006E2DC3" w:rsidRDefault="006E2DC3" w:rsidP="006E2DC3">
            <w:pPr>
              <w:pStyle w:val="BodyText"/>
              <w:rPr>
                <w:color w:val="5D5D5D"/>
              </w:rPr>
            </w:pPr>
            <w:r>
              <w:rPr>
                <w:color w:val="5D5D5D"/>
              </w:rPr>
              <w:t xml:space="preserve">     </w:t>
            </w:r>
            <w:r w:rsidR="000F308E" w:rsidRPr="006E2DC3">
              <w:rPr>
                <w:color w:val="5D5D5D"/>
              </w:rPr>
              <w:t>•   I facilitate the Coordinating and leading of regular meetings with the Business,</w:t>
            </w:r>
          </w:p>
          <w:p w14:paraId="280CB492" w14:textId="1A0821F4" w:rsidR="004037AF" w:rsidRPr="006E2DC3" w:rsidRDefault="006E2DC3" w:rsidP="006E2DC3">
            <w:pPr>
              <w:pStyle w:val="BodyText"/>
              <w:rPr>
                <w:color w:val="5D5D5D"/>
              </w:rPr>
            </w:pPr>
            <w:r>
              <w:rPr>
                <w:color w:val="5D5D5D"/>
              </w:rPr>
              <w:t xml:space="preserve">     </w:t>
            </w:r>
            <w:r w:rsidR="000F308E" w:rsidRPr="006E2DC3">
              <w:rPr>
                <w:color w:val="5D5D5D"/>
              </w:rPr>
              <w:t>Sponsor, and stakeholder</w:t>
            </w:r>
          </w:p>
          <w:p w14:paraId="42680E91" w14:textId="0E634ABD" w:rsidR="00CE7E23" w:rsidRPr="007138F7" w:rsidRDefault="00840C6E" w:rsidP="00CE7E23">
            <w:pPr>
              <w:pStyle w:val="Heading3"/>
              <w:contextualSpacing w:val="0"/>
              <w:outlineLvl w:val="2"/>
              <w:rPr>
                <w:lang w:val="en-GB"/>
              </w:rPr>
            </w:pPr>
            <w:r>
              <w:rPr>
                <w:lang w:val="en-GB"/>
              </w:rPr>
              <w:t>FEB 2015</w:t>
            </w:r>
            <w:r w:rsidR="00CE7E23" w:rsidRPr="007138F7">
              <w:rPr>
                <w:lang w:val="en-GB" w:bidi="en-GB"/>
              </w:rPr>
              <w:t xml:space="preserve"> – </w:t>
            </w:r>
            <w:r>
              <w:rPr>
                <w:lang w:val="en-GB"/>
              </w:rPr>
              <w:t>MAY 2018</w:t>
            </w:r>
          </w:p>
          <w:p w14:paraId="4853F5A1" w14:textId="3317E2E4" w:rsidR="002C57B8" w:rsidRPr="00D96339" w:rsidRDefault="00840C6E" w:rsidP="00CE7E23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 w:rsidRPr="00D413CA">
              <w:rPr>
                <w:color w:val="506E32"/>
                <w:lang w:val="en-GB" w:bidi="en-GB"/>
              </w:rPr>
              <w:t>PROJECT MANAGER/BA</w:t>
            </w:r>
            <w:r w:rsidR="00CE7E23" w:rsidRPr="007138F7">
              <w:rPr>
                <w:lang w:val="en-GB" w:bidi="en-GB"/>
              </w:rPr>
              <w:t xml:space="preserve">, </w:t>
            </w:r>
            <w:r>
              <w:rPr>
                <w:rStyle w:val="SubtleReference"/>
                <w:lang w:val="en-GB"/>
              </w:rPr>
              <w:t>K</w:t>
            </w:r>
            <w:r>
              <w:rPr>
                <w:rStyle w:val="SubtleReference"/>
              </w:rPr>
              <w:t>ENLEY SOLUTIONS GHANA</w:t>
            </w:r>
          </w:p>
          <w:p w14:paraId="7EA07257" w14:textId="77777777" w:rsidR="00D96339" w:rsidRDefault="00D96339" w:rsidP="00D96339">
            <w:pPr>
              <w:widowControl w:val="0"/>
              <w:tabs>
                <w:tab w:val="left" w:pos="540"/>
              </w:tabs>
              <w:autoSpaceDE w:val="0"/>
              <w:autoSpaceDN w:val="0"/>
              <w:spacing w:line="307" w:lineRule="auto"/>
              <w:ind w:left="340" w:right="262"/>
              <w:contextualSpacing w:val="0"/>
              <w:rPr>
                <w:rFonts w:eastAsia="Lato" w:cstheme="minorHAnsi"/>
                <w:color w:val="5D5D5D"/>
              </w:rPr>
            </w:pPr>
          </w:p>
          <w:p w14:paraId="57ECC583" w14:textId="55462258" w:rsidR="006E2DC3" w:rsidRPr="00D96339" w:rsidRDefault="006E2DC3" w:rsidP="00D96339">
            <w:pPr>
              <w:widowControl w:val="0"/>
              <w:tabs>
                <w:tab w:val="left" w:pos="540"/>
              </w:tabs>
              <w:autoSpaceDE w:val="0"/>
              <w:autoSpaceDN w:val="0"/>
              <w:spacing w:line="307" w:lineRule="auto"/>
              <w:ind w:left="340" w:right="262"/>
              <w:contextualSpacing w:val="0"/>
              <w:rPr>
                <w:rFonts w:eastAsia="Lato" w:cstheme="minorHAnsi"/>
                <w:color w:val="auto"/>
              </w:rPr>
            </w:pPr>
            <w:r w:rsidRPr="00D96339">
              <w:rPr>
                <w:rFonts w:eastAsia="Lato" w:cstheme="minorHAnsi"/>
                <w:color w:val="5D5D5D"/>
              </w:rPr>
              <w:t>End-to-end exposure to IT projects, engaging with stakeholders and shaping their</w:t>
            </w:r>
            <w:r w:rsidRPr="00D96339">
              <w:rPr>
                <w:rFonts w:eastAsia="Lato" w:cstheme="minorHAnsi"/>
                <w:color w:val="5D5D5D"/>
                <w:spacing w:val="40"/>
              </w:rPr>
              <w:t xml:space="preserve"> </w:t>
            </w:r>
            <w:r w:rsidRPr="00D96339">
              <w:rPr>
                <w:rFonts w:eastAsia="Lato" w:cstheme="minorHAnsi"/>
                <w:color w:val="5D5D5D"/>
              </w:rPr>
              <w:t>ideas and objective into requirements and a clear scope,</w:t>
            </w:r>
          </w:p>
          <w:p w14:paraId="31620DDB" w14:textId="77777777" w:rsidR="006E2DC3" w:rsidRPr="006E2DC3" w:rsidRDefault="006E2DC3" w:rsidP="006E2DC3">
            <w:pPr>
              <w:widowControl w:val="0"/>
              <w:numPr>
                <w:ilvl w:val="0"/>
                <w:numId w:val="14"/>
              </w:numPr>
              <w:tabs>
                <w:tab w:val="left" w:pos="540"/>
              </w:tabs>
              <w:autoSpaceDE w:val="0"/>
              <w:autoSpaceDN w:val="0"/>
              <w:spacing w:before="2"/>
              <w:rPr>
                <w:rFonts w:eastAsia="Lato" w:cstheme="minorHAnsi"/>
                <w:color w:val="auto"/>
              </w:rPr>
            </w:pPr>
            <w:r w:rsidRPr="006E2DC3">
              <w:rPr>
                <w:rFonts w:eastAsia="Lato" w:cstheme="minorHAnsi"/>
                <w:color w:val="5D5D5D"/>
              </w:rPr>
              <w:t>Developed</w:t>
            </w:r>
            <w:r w:rsidRPr="006E2DC3">
              <w:rPr>
                <w:rFonts w:eastAsia="Lato" w:cstheme="minorHAnsi"/>
                <w:color w:val="5D5D5D"/>
                <w:spacing w:val="9"/>
              </w:rPr>
              <w:t xml:space="preserve"> </w:t>
            </w:r>
            <w:r w:rsidRPr="006E2DC3">
              <w:rPr>
                <w:rFonts w:eastAsia="Lato" w:cstheme="minorHAnsi"/>
                <w:color w:val="5D5D5D"/>
              </w:rPr>
              <w:t>project</w:t>
            </w:r>
            <w:r w:rsidRPr="006E2DC3">
              <w:rPr>
                <w:rFonts w:eastAsia="Lato" w:cstheme="minorHAnsi"/>
                <w:color w:val="5D5D5D"/>
                <w:spacing w:val="10"/>
              </w:rPr>
              <w:t xml:space="preserve"> </w:t>
            </w:r>
            <w:r w:rsidRPr="006E2DC3">
              <w:rPr>
                <w:rFonts w:eastAsia="Lato" w:cstheme="minorHAnsi"/>
                <w:color w:val="5D5D5D"/>
              </w:rPr>
              <w:t>plans</w:t>
            </w:r>
            <w:r w:rsidRPr="006E2DC3">
              <w:rPr>
                <w:rFonts w:eastAsia="Lato" w:cstheme="minorHAnsi"/>
                <w:color w:val="5D5D5D"/>
                <w:spacing w:val="10"/>
              </w:rPr>
              <w:t xml:space="preserve"> </w:t>
            </w:r>
            <w:r w:rsidRPr="006E2DC3">
              <w:rPr>
                <w:rFonts w:eastAsia="Lato" w:cstheme="minorHAnsi"/>
                <w:color w:val="5D5D5D"/>
              </w:rPr>
              <w:t>based</w:t>
            </w:r>
            <w:r w:rsidRPr="006E2DC3">
              <w:rPr>
                <w:rFonts w:eastAsia="Lato" w:cstheme="minorHAnsi"/>
                <w:color w:val="5D5D5D"/>
                <w:spacing w:val="10"/>
              </w:rPr>
              <w:t xml:space="preserve"> </w:t>
            </w:r>
            <w:r w:rsidRPr="006E2DC3">
              <w:rPr>
                <w:rFonts w:eastAsia="Lato" w:cstheme="minorHAnsi"/>
                <w:color w:val="5D5D5D"/>
              </w:rPr>
              <w:t>on</w:t>
            </w:r>
            <w:r w:rsidRPr="006E2DC3">
              <w:rPr>
                <w:rFonts w:eastAsia="Lato" w:cstheme="minorHAnsi"/>
                <w:color w:val="5D5D5D"/>
                <w:spacing w:val="10"/>
              </w:rPr>
              <w:t xml:space="preserve"> </w:t>
            </w:r>
            <w:r w:rsidRPr="006E2DC3">
              <w:rPr>
                <w:rFonts w:eastAsia="Lato" w:cstheme="minorHAnsi"/>
                <w:color w:val="5D5D5D"/>
              </w:rPr>
              <w:t>the</w:t>
            </w:r>
            <w:r w:rsidRPr="006E2DC3">
              <w:rPr>
                <w:rFonts w:eastAsia="Lato" w:cstheme="minorHAnsi"/>
                <w:color w:val="5D5D5D"/>
                <w:spacing w:val="10"/>
              </w:rPr>
              <w:t xml:space="preserve"> </w:t>
            </w:r>
            <w:r w:rsidRPr="006E2DC3">
              <w:rPr>
                <w:rFonts w:eastAsia="Lato" w:cstheme="minorHAnsi"/>
                <w:color w:val="5D5D5D"/>
              </w:rPr>
              <w:t>objectives</w:t>
            </w:r>
            <w:r w:rsidRPr="006E2DC3">
              <w:rPr>
                <w:rFonts w:eastAsia="Lato" w:cstheme="minorHAnsi"/>
                <w:color w:val="5D5D5D"/>
                <w:spacing w:val="10"/>
              </w:rPr>
              <w:t xml:space="preserve"> </w:t>
            </w:r>
            <w:r w:rsidRPr="006E2DC3">
              <w:rPr>
                <w:rFonts w:eastAsia="Lato" w:cstheme="minorHAnsi"/>
                <w:color w:val="5D5D5D"/>
              </w:rPr>
              <w:t>and</w:t>
            </w:r>
            <w:r w:rsidRPr="006E2DC3">
              <w:rPr>
                <w:rFonts w:eastAsia="Lato" w:cstheme="minorHAnsi"/>
                <w:color w:val="5D5D5D"/>
                <w:spacing w:val="10"/>
              </w:rPr>
              <w:t xml:space="preserve"> </w:t>
            </w:r>
            <w:r w:rsidRPr="006E2DC3">
              <w:rPr>
                <w:rFonts w:eastAsia="Lato" w:cstheme="minorHAnsi"/>
                <w:color w:val="5D5D5D"/>
                <w:spacing w:val="-2"/>
              </w:rPr>
              <w:t>milestones</w:t>
            </w:r>
          </w:p>
          <w:p w14:paraId="19BA472E" w14:textId="77777777" w:rsidR="006E2DC3" w:rsidRPr="006E2DC3" w:rsidRDefault="006E2DC3" w:rsidP="006E2DC3">
            <w:pPr>
              <w:widowControl w:val="0"/>
              <w:numPr>
                <w:ilvl w:val="0"/>
                <w:numId w:val="14"/>
              </w:numPr>
              <w:tabs>
                <w:tab w:val="left" w:pos="540"/>
              </w:tabs>
              <w:autoSpaceDE w:val="0"/>
              <w:autoSpaceDN w:val="0"/>
              <w:spacing w:before="77" w:line="307" w:lineRule="auto"/>
              <w:ind w:right="113"/>
              <w:rPr>
                <w:rFonts w:eastAsia="Lato" w:cstheme="minorHAnsi"/>
                <w:color w:val="auto"/>
              </w:rPr>
            </w:pPr>
            <w:r w:rsidRPr="006E2DC3">
              <w:rPr>
                <w:rFonts w:eastAsia="Lato" w:cstheme="minorHAnsi"/>
                <w:color w:val="5D5D5D"/>
              </w:rPr>
              <w:t>Identified issues, risks, and dependencies, proactively mitigating and escalating into</w:t>
            </w:r>
            <w:r w:rsidRPr="006E2DC3">
              <w:rPr>
                <w:rFonts w:eastAsia="Lato" w:cstheme="minorHAnsi"/>
                <w:color w:val="5D5D5D"/>
                <w:spacing w:val="40"/>
              </w:rPr>
              <w:t xml:space="preserve"> </w:t>
            </w:r>
            <w:r w:rsidRPr="006E2DC3">
              <w:rPr>
                <w:rFonts w:eastAsia="Lato" w:cstheme="minorHAnsi"/>
                <w:color w:val="5D5D5D"/>
              </w:rPr>
              <w:t>the appropriate where required.</w:t>
            </w:r>
          </w:p>
          <w:p w14:paraId="1A49612B" w14:textId="77777777" w:rsidR="006E2DC3" w:rsidRPr="006E2DC3" w:rsidRDefault="006E2DC3" w:rsidP="006E2DC3">
            <w:pPr>
              <w:widowControl w:val="0"/>
              <w:numPr>
                <w:ilvl w:val="0"/>
                <w:numId w:val="14"/>
              </w:numPr>
              <w:tabs>
                <w:tab w:val="left" w:pos="540"/>
              </w:tabs>
              <w:autoSpaceDE w:val="0"/>
              <w:autoSpaceDN w:val="0"/>
              <w:spacing w:before="1" w:line="307" w:lineRule="auto"/>
              <w:ind w:right="331"/>
              <w:rPr>
                <w:rFonts w:eastAsia="Lato" w:cstheme="minorHAnsi"/>
                <w:color w:val="auto"/>
              </w:rPr>
            </w:pPr>
            <w:r w:rsidRPr="006E2DC3">
              <w:rPr>
                <w:rFonts w:eastAsia="Lato" w:cstheme="minorHAnsi"/>
                <w:color w:val="5D5D5D"/>
              </w:rPr>
              <w:t>Developed and maintained relationships with key suppliers and third parties that</w:t>
            </w:r>
            <w:r w:rsidRPr="006E2DC3">
              <w:rPr>
                <w:rFonts w:eastAsia="Lato" w:cstheme="minorHAnsi"/>
                <w:color w:val="5D5D5D"/>
                <w:spacing w:val="40"/>
              </w:rPr>
              <w:t xml:space="preserve"> were</w:t>
            </w:r>
            <w:r w:rsidRPr="006E2DC3">
              <w:rPr>
                <w:rFonts w:eastAsia="Lato" w:cstheme="minorHAnsi"/>
                <w:color w:val="5D5D5D"/>
              </w:rPr>
              <w:t xml:space="preserve"> involved in the project delivery.</w:t>
            </w:r>
          </w:p>
          <w:p w14:paraId="0C215D9B" w14:textId="77777777" w:rsidR="006E2DC3" w:rsidRPr="006E2DC3" w:rsidRDefault="006E2DC3" w:rsidP="006E2DC3">
            <w:pPr>
              <w:widowControl w:val="0"/>
              <w:numPr>
                <w:ilvl w:val="0"/>
                <w:numId w:val="14"/>
              </w:numPr>
              <w:tabs>
                <w:tab w:val="left" w:pos="540"/>
              </w:tabs>
              <w:autoSpaceDE w:val="0"/>
              <w:autoSpaceDN w:val="0"/>
              <w:spacing w:before="1" w:line="307" w:lineRule="auto"/>
              <w:ind w:right="177"/>
              <w:rPr>
                <w:rFonts w:eastAsia="Lato" w:cstheme="minorHAnsi"/>
                <w:color w:val="auto"/>
              </w:rPr>
            </w:pPr>
            <w:r w:rsidRPr="006E2DC3">
              <w:rPr>
                <w:rFonts w:eastAsia="Lato" w:cstheme="minorHAnsi"/>
                <w:color w:val="5D5D5D"/>
              </w:rPr>
              <w:t xml:space="preserve">Prioritize the requirements using </w:t>
            </w:r>
            <w:proofErr w:type="spellStart"/>
            <w:r w:rsidRPr="006E2DC3">
              <w:rPr>
                <w:rFonts w:eastAsia="Lato" w:cstheme="minorHAnsi"/>
                <w:color w:val="5D5D5D"/>
              </w:rPr>
              <w:t>MoSCoW</w:t>
            </w:r>
            <w:proofErr w:type="spellEnd"/>
            <w:r w:rsidRPr="006E2DC3">
              <w:rPr>
                <w:rFonts w:eastAsia="Lato" w:cstheme="minorHAnsi"/>
                <w:color w:val="5D5D5D"/>
              </w:rPr>
              <w:t xml:space="preserve"> and ensured Must-have priorities form</w:t>
            </w:r>
            <w:r w:rsidRPr="006E2DC3">
              <w:rPr>
                <w:rFonts w:eastAsia="Lato" w:cstheme="minorHAnsi"/>
                <w:color w:val="5D5D5D"/>
                <w:spacing w:val="40"/>
              </w:rPr>
              <w:t xml:space="preserve"> </w:t>
            </w:r>
            <w:r w:rsidRPr="006E2DC3">
              <w:rPr>
                <w:rFonts w:eastAsia="Lato" w:cstheme="minorHAnsi"/>
                <w:color w:val="5D5D5D"/>
              </w:rPr>
              <w:t>part of the agreed Minimum Viable product (MVP) and drove the goal of quick and</w:t>
            </w:r>
            <w:r w:rsidRPr="006E2DC3">
              <w:rPr>
                <w:rFonts w:eastAsia="Lato" w:cstheme="minorHAnsi"/>
                <w:color w:val="5D5D5D"/>
                <w:spacing w:val="40"/>
              </w:rPr>
              <w:t xml:space="preserve"> </w:t>
            </w:r>
            <w:r w:rsidRPr="006E2DC3">
              <w:rPr>
                <w:rFonts w:eastAsia="Lato" w:cstheme="minorHAnsi"/>
                <w:color w:val="5D5D5D"/>
              </w:rPr>
              <w:t>continuous delivery to the client.</w:t>
            </w:r>
          </w:p>
          <w:p w14:paraId="7710B283" w14:textId="77777777" w:rsidR="006E2DC3" w:rsidRPr="006E2DC3" w:rsidRDefault="006E2DC3" w:rsidP="006E2DC3">
            <w:pPr>
              <w:widowControl w:val="0"/>
              <w:numPr>
                <w:ilvl w:val="0"/>
                <w:numId w:val="14"/>
              </w:numPr>
              <w:tabs>
                <w:tab w:val="left" w:pos="540"/>
              </w:tabs>
              <w:autoSpaceDE w:val="0"/>
              <w:autoSpaceDN w:val="0"/>
              <w:spacing w:before="2" w:line="307" w:lineRule="auto"/>
              <w:ind w:right="1043"/>
              <w:rPr>
                <w:rFonts w:eastAsia="Lato" w:cstheme="minorHAnsi"/>
                <w:color w:val="auto"/>
              </w:rPr>
            </w:pPr>
            <w:r w:rsidRPr="006E2DC3">
              <w:rPr>
                <w:rFonts w:eastAsia="Lato" w:cstheme="minorHAnsi"/>
                <w:color w:val="5D5D5D"/>
              </w:rPr>
              <w:t>Identified and managed stakeholders’ expectations at different levels of</w:t>
            </w:r>
            <w:r w:rsidRPr="006E2DC3">
              <w:rPr>
                <w:rFonts w:eastAsia="Lato" w:cstheme="minorHAnsi"/>
                <w:color w:val="5D5D5D"/>
                <w:spacing w:val="40"/>
              </w:rPr>
              <w:t xml:space="preserve"> </w:t>
            </w:r>
            <w:r w:rsidRPr="006E2DC3">
              <w:rPr>
                <w:rFonts w:eastAsia="Lato" w:cstheme="minorHAnsi"/>
                <w:color w:val="5D5D5D"/>
                <w:spacing w:val="-2"/>
              </w:rPr>
              <w:t>engagement.</w:t>
            </w:r>
          </w:p>
          <w:p w14:paraId="569D3610" w14:textId="77777777" w:rsidR="006E2DC3" w:rsidRPr="006E2DC3" w:rsidRDefault="006E2DC3" w:rsidP="006E2DC3">
            <w:pPr>
              <w:widowControl w:val="0"/>
              <w:numPr>
                <w:ilvl w:val="0"/>
                <w:numId w:val="14"/>
              </w:numPr>
              <w:tabs>
                <w:tab w:val="left" w:pos="540"/>
              </w:tabs>
              <w:autoSpaceDE w:val="0"/>
              <w:autoSpaceDN w:val="0"/>
              <w:spacing w:before="2" w:line="307" w:lineRule="auto"/>
              <w:ind w:right="602"/>
              <w:rPr>
                <w:rFonts w:eastAsia="Lato" w:cstheme="minorHAnsi"/>
                <w:color w:val="auto"/>
              </w:rPr>
            </w:pPr>
            <w:r w:rsidRPr="006E2DC3">
              <w:rPr>
                <w:rFonts w:eastAsia="Lato" w:cstheme="minorHAnsi"/>
                <w:color w:val="5D5D5D"/>
              </w:rPr>
              <w:t>Constantly introduced best practices in the development of product</w:t>
            </w:r>
            <w:r w:rsidRPr="006E2DC3">
              <w:rPr>
                <w:rFonts w:eastAsia="Lato" w:cstheme="minorHAnsi"/>
                <w:color w:val="5D5D5D"/>
                <w:spacing w:val="40"/>
              </w:rPr>
              <w:t xml:space="preserve"> </w:t>
            </w:r>
            <w:r w:rsidRPr="006E2DC3">
              <w:rPr>
                <w:rFonts w:eastAsia="Lato" w:cstheme="minorHAnsi"/>
                <w:color w:val="5D5D5D"/>
              </w:rPr>
              <w:t>backlogs/</w:t>
            </w:r>
            <w:proofErr w:type="spellStart"/>
            <w:r w:rsidRPr="006E2DC3">
              <w:rPr>
                <w:rFonts w:eastAsia="Lato" w:cstheme="minorHAnsi"/>
                <w:color w:val="5D5D5D"/>
              </w:rPr>
              <w:t>Kanban</w:t>
            </w:r>
            <w:proofErr w:type="spellEnd"/>
            <w:r w:rsidRPr="006E2DC3">
              <w:rPr>
                <w:rFonts w:eastAsia="Lato" w:cstheme="minorHAnsi"/>
                <w:color w:val="5D5D5D"/>
              </w:rPr>
              <w:t xml:space="preserve"> boards etc. for the digital product or platform development</w:t>
            </w:r>
            <w:r w:rsidRPr="006E2DC3">
              <w:rPr>
                <w:rFonts w:eastAsia="Lato" w:cstheme="minorHAnsi"/>
                <w:color w:val="5D5D5D"/>
                <w:spacing w:val="40"/>
              </w:rPr>
              <w:t xml:space="preserve"> </w:t>
            </w:r>
            <w:r w:rsidRPr="006E2DC3">
              <w:rPr>
                <w:rFonts w:eastAsia="Lato" w:cstheme="minorHAnsi"/>
                <w:color w:val="5D5D5D"/>
              </w:rPr>
              <w:t>(web/mobile/data analytics/</w:t>
            </w:r>
            <w:proofErr w:type="spellStart"/>
            <w:r w:rsidRPr="006E2DC3">
              <w:rPr>
                <w:rFonts w:eastAsia="Lato" w:cstheme="minorHAnsi"/>
                <w:color w:val="5D5D5D"/>
              </w:rPr>
              <w:t>omnichannel</w:t>
            </w:r>
            <w:proofErr w:type="spellEnd"/>
            <w:r w:rsidRPr="006E2DC3">
              <w:rPr>
                <w:rFonts w:eastAsia="Lato" w:cstheme="minorHAnsi"/>
                <w:color w:val="5D5D5D"/>
              </w:rPr>
              <w:t xml:space="preserve"> etc.).</w:t>
            </w:r>
          </w:p>
          <w:p w14:paraId="3B9E07AF" w14:textId="77777777" w:rsidR="00D413CA" w:rsidRDefault="00D413CA" w:rsidP="00CE7E23">
            <w:pPr>
              <w:pStyle w:val="Heading3"/>
              <w:contextualSpacing w:val="0"/>
              <w:outlineLvl w:val="2"/>
              <w:rPr>
                <w:lang w:val="en-GB"/>
              </w:rPr>
            </w:pPr>
          </w:p>
          <w:p w14:paraId="64FC1A31" w14:textId="75B4FEC0" w:rsidR="00CE7E23" w:rsidRPr="007138F7" w:rsidRDefault="00840C6E" w:rsidP="00CE7E23">
            <w:pPr>
              <w:pStyle w:val="Heading3"/>
              <w:contextualSpacing w:val="0"/>
              <w:outlineLvl w:val="2"/>
              <w:rPr>
                <w:lang w:val="en-GB"/>
              </w:rPr>
            </w:pPr>
            <w:r>
              <w:rPr>
                <w:lang w:val="en-GB"/>
              </w:rPr>
              <w:t>JAN 2011</w:t>
            </w:r>
            <w:r w:rsidR="00CE7E23" w:rsidRPr="007138F7">
              <w:rPr>
                <w:lang w:val="en-GB" w:bidi="en-GB"/>
              </w:rPr>
              <w:t xml:space="preserve"> – </w:t>
            </w:r>
            <w:r>
              <w:rPr>
                <w:lang w:val="en-GB"/>
              </w:rPr>
              <w:t>JAN 2015</w:t>
            </w:r>
          </w:p>
          <w:p w14:paraId="36A7EAC6" w14:textId="7BF243C3" w:rsidR="006E2DC3" w:rsidRDefault="00840C6E" w:rsidP="00CE7E23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 w:rsidRPr="0046774F">
              <w:rPr>
                <w:color w:val="506E32"/>
                <w:lang w:val="en-GB"/>
              </w:rPr>
              <w:t>ICT CONSULTANT/FRONT-END DEVOP</w:t>
            </w:r>
            <w:r w:rsidR="00CE7E23" w:rsidRPr="0046774F">
              <w:rPr>
                <w:color w:val="506E32"/>
                <w:lang w:val="en-GB" w:bidi="en-GB"/>
              </w:rPr>
              <w:t xml:space="preserve">, </w:t>
            </w:r>
            <w:r>
              <w:rPr>
                <w:rStyle w:val="SubtleReference"/>
                <w:lang w:val="en-GB"/>
              </w:rPr>
              <w:t>S</w:t>
            </w:r>
            <w:r>
              <w:rPr>
                <w:rStyle w:val="SubtleReference"/>
              </w:rPr>
              <w:t xml:space="preserve">MART ROUTING </w:t>
            </w:r>
            <w:proofErr w:type="gramStart"/>
            <w:r>
              <w:rPr>
                <w:rStyle w:val="SubtleReference"/>
              </w:rPr>
              <w:t>SYSTEM(</w:t>
            </w:r>
            <w:proofErr w:type="gramEnd"/>
            <w:r>
              <w:rPr>
                <w:rStyle w:val="SubtleReference"/>
              </w:rPr>
              <w:t>SRS)</w:t>
            </w:r>
          </w:p>
          <w:p w14:paraId="6791676D" w14:textId="77777777" w:rsidR="00290A42" w:rsidRPr="00290A42" w:rsidRDefault="00290A42" w:rsidP="00CE7E23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  <w:lang w:val="en-GB"/>
              </w:rPr>
            </w:pPr>
          </w:p>
          <w:p w14:paraId="01D88A0E" w14:textId="42A35911" w:rsidR="006E2DC3" w:rsidRPr="006E2DC3" w:rsidRDefault="006E2DC3" w:rsidP="006E2DC3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540"/>
              </w:tabs>
              <w:autoSpaceDE w:val="0"/>
              <w:autoSpaceDN w:val="0"/>
              <w:contextualSpacing w:val="0"/>
            </w:pPr>
            <w:r w:rsidRPr="006E2DC3">
              <w:rPr>
                <w:color w:val="5D5D5D"/>
              </w:rPr>
              <w:t>Team leader</w:t>
            </w:r>
            <w:r w:rsidRPr="006E2DC3">
              <w:rPr>
                <w:color w:val="5D5D5D"/>
                <w:spacing w:val="10"/>
              </w:rPr>
              <w:t xml:space="preserve"> on </w:t>
            </w:r>
            <w:r w:rsidRPr="006E2DC3">
              <w:rPr>
                <w:color w:val="5D5D5D"/>
              </w:rPr>
              <w:t>software</w:t>
            </w:r>
            <w:r w:rsidRPr="006E2DC3">
              <w:rPr>
                <w:color w:val="5D5D5D"/>
                <w:spacing w:val="10"/>
              </w:rPr>
              <w:t xml:space="preserve"> </w:t>
            </w:r>
            <w:r w:rsidRPr="006E2DC3">
              <w:rPr>
                <w:color w:val="5D5D5D"/>
              </w:rPr>
              <w:t>development</w:t>
            </w:r>
            <w:r w:rsidRPr="006E2DC3">
              <w:rPr>
                <w:color w:val="5D5D5D"/>
                <w:spacing w:val="9"/>
              </w:rPr>
              <w:t xml:space="preserve"> SRS</w:t>
            </w:r>
            <w:r w:rsidRPr="006E2DC3">
              <w:rPr>
                <w:color w:val="5D5D5D"/>
                <w:spacing w:val="-2"/>
              </w:rPr>
              <w:t>.</w:t>
            </w:r>
          </w:p>
          <w:p w14:paraId="1AA6615F" w14:textId="629A42F0" w:rsidR="00290A42" w:rsidRPr="00290A42" w:rsidRDefault="006E2DC3" w:rsidP="006E2DC3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540"/>
              </w:tabs>
              <w:autoSpaceDE w:val="0"/>
              <w:autoSpaceDN w:val="0"/>
              <w:spacing w:before="61" w:line="307" w:lineRule="auto"/>
              <w:ind w:right="828"/>
              <w:contextualSpacing w:val="0"/>
            </w:pPr>
            <w:r w:rsidRPr="006E2DC3">
              <w:rPr>
                <w:color w:val="5D5D5D"/>
              </w:rPr>
              <w:t xml:space="preserve">Maintained positive relations with all stakeholders while working for </w:t>
            </w:r>
            <w:r w:rsidR="00290A42">
              <w:rPr>
                <w:color w:val="5D5D5D"/>
              </w:rPr>
              <w:t>clients</w:t>
            </w:r>
          </w:p>
          <w:p w14:paraId="6B34DEE6" w14:textId="7EEB0EDE" w:rsidR="006E2DC3" w:rsidRPr="006E2DC3" w:rsidRDefault="006E2DC3" w:rsidP="006E2DC3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540"/>
              </w:tabs>
              <w:autoSpaceDE w:val="0"/>
              <w:autoSpaceDN w:val="0"/>
              <w:spacing w:before="61" w:line="307" w:lineRule="auto"/>
              <w:ind w:right="828"/>
              <w:contextualSpacing w:val="0"/>
            </w:pPr>
            <w:proofErr w:type="gramStart"/>
            <w:r w:rsidRPr="006E2DC3">
              <w:rPr>
                <w:color w:val="5D5D5D"/>
              </w:rPr>
              <w:t>companies</w:t>
            </w:r>
            <w:proofErr w:type="gramEnd"/>
            <w:r w:rsidRPr="006E2DC3">
              <w:rPr>
                <w:color w:val="5D5D5D"/>
              </w:rPr>
              <w:t xml:space="preserve"> on a contract basis.</w:t>
            </w:r>
          </w:p>
          <w:p w14:paraId="66581704" w14:textId="77777777" w:rsidR="006E2DC3" w:rsidRPr="006E2DC3" w:rsidRDefault="006E2DC3" w:rsidP="006E2DC3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540"/>
              </w:tabs>
              <w:autoSpaceDE w:val="0"/>
              <w:autoSpaceDN w:val="0"/>
              <w:spacing w:before="61" w:line="307" w:lineRule="auto"/>
              <w:ind w:right="828"/>
              <w:contextualSpacing w:val="0"/>
              <w:rPr>
                <w:color w:val="404040" w:themeColor="text1" w:themeTint="BF"/>
              </w:rPr>
            </w:pPr>
            <w:r w:rsidRPr="006E2DC3">
              <w:rPr>
                <w:color w:val="404040" w:themeColor="text1" w:themeTint="BF"/>
              </w:rPr>
              <w:lastRenderedPageBreak/>
              <w:t>Experience with large integration projects, knowledge of API (Application Programming Interfaces) protocols, and applications for the transfer of data (desirable).</w:t>
            </w:r>
          </w:p>
          <w:p w14:paraId="5C77CFCA" w14:textId="77777777" w:rsidR="006E2DC3" w:rsidRPr="006E2DC3" w:rsidRDefault="006E2DC3" w:rsidP="006E2DC3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540"/>
              </w:tabs>
              <w:autoSpaceDE w:val="0"/>
              <w:autoSpaceDN w:val="0"/>
              <w:spacing w:before="1"/>
              <w:contextualSpacing w:val="0"/>
            </w:pPr>
            <w:r w:rsidRPr="006E2DC3">
              <w:rPr>
                <w:color w:val="5D5D5D"/>
              </w:rPr>
              <w:t>Used</w:t>
            </w:r>
            <w:r w:rsidRPr="006E2DC3">
              <w:rPr>
                <w:color w:val="5D5D5D"/>
                <w:spacing w:val="11"/>
              </w:rPr>
              <w:t xml:space="preserve"> </w:t>
            </w:r>
            <w:r w:rsidRPr="006E2DC3">
              <w:rPr>
                <w:color w:val="5D5D5D"/>
              </w:rPr>
              <w:t>defined</w:t>
            </w:r>
            <w:r w:rsidRPr="006E2DC3">
              <w:rPr>
                <w:color w:val="5D5D5D"/>
                <w:spacing w:val="12"/>
              </w:rPr>
              <w:t xml:space="preserve"> </w:t>
            </w:r>
            <w:r w:rsidRPr="006E2DC3">
              <w:rPr>
                <w:color w:val="5D5D5D"/>
              </w:rPr>
              <w:t>software</w:t>
            </w:r>
            <w:r w:rsidRPr="006E2DC3">
              <w:rPr>
                <w:color w:val="5D5D5D"/>
                <w:spacing w:val="12"/>
              </w:rPr>
              <w:t xml:space="preserve"> </w:t>
            </w:r>
            <w:r w:rsidRPr="006E2DC3">
              <w:rPr>
                <w:color w:val="5D5D5D"/>
              </w:rPr>
              <w:t>life-cycle</w:t>
            </w:r>
            <w:r w:rsidRPr="006E2DC3">
              <w:rPr>
                <w:color w:val="5D5D5D"/>
                <w:spacing w:val="11"/>
              </w:rPr>
              <w:t xml:space="preserve"> </w:t>
            </w:r>
            <w:r w:rsidRPr="006E2DC3">
              <w:rPr>
                <w:color w:val="5D5D5D"/>
                <w:spacing w:val="-2"/>
              </w:rPr>
              <w:t>methodologies.</w:t>
            </w:r>
          </w:p>
          <w:p w14:paraId="7B6B6254" w14:textId="77777777" w:rsidR="006E2DC3" w:rsidRPr="006E2DC3" w:rsidRDefault="006E2DC3" w:rsidP="006E2DC3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540"/>
              </w:tabs>
              <w:autoSpaceDE w:val="0"/>
              <w:autoSpaceDN w:val="0"/>
              <w:spacing w:before="61"/>
              <w:contextualSpacing w:val="0"/>
            </w:pPr>
            <w:r w:rsidRPr="006E2DC3">
              <w:rPr>
                <w:color w:val="5D5D5D"/>
              </w:rPr>
              <w:t>Reviewed</w:t>
            </w:r>
            <w:r w:rsidRPr="006E2DC3">
              <w:rPr>
                <w:color w:val="5D5D5D"/>
                <w:spacing w:val="7"/>
              </w:rPr>
              <w:t xml:space="preserve"> </w:t>
            </w:r>
            <w:r w:rsidRPr="006E2DC3">
              <w:rPr>
                <w:color w:val="5D5D5D"/>
              </w:rPr>
              <w:t>and</w:t>
            </w:r>
            <w:r w:rsidRPr="006E2DC3">
              <w:rPr>
                <w:color w:val="5D5D5D"/>
                <w:spacing w:val="7"/>
              </w:rPr>
              <w:t xml:space="preserve"> </w:t>
            </w:r>
            <w:r w:rsidRPr="006E2DC3">
              <w:rPr>
                <w:color w:val="5D5D5D"/>
              </w:rPr>
              <w:t>implemented</w:t>
            </w:r>
            <w:r w:rsidRPr="006E2DC3">
              <w:rPr>
                <w:color w:val="5D5D5D"/>
                <w:spacing w:val="7"/>
              </w:rPr>
              <w:t xml:space="preserve"> </w:t>
            </w:r>
            <w:r w:rsidRPr="006E2DC3">
              <w:rPr>
                <w:color w:val="5D5D5D"/>
              </w:rPr>
              <w:t>test</w:t>
            </w:r>
            <w:r w:rsidRPr="006E2DC3">
              <w:rPr>
                <w:color w:val="5D5D5D"/>
                <w:spacing w:val="7"/>
              </w:rPr>
              <w:t xml:space="preserve"> </w:t>
            </w:r>
            <w:r w:rsidRPr="006E2DC3">
              <w:rPr>
                <w:color w:val="5D5D5D"/>
              </w:rPr>
              <w:t>strategies</w:t>
            </w:r>
            <w:r w:rsidRPr="006E2DC3">
              <w:rPr>
                <w:color w:val="5D5D5D"/>
                <w:spacing w:val="7"/>
              </w:rPr>
              <w:t xml:space="preserve"> </w:t>
            </w:r>
            <w:r w:rsidRPr="006E2DC3">
              <w:rPr>
                <w:color w:val="5D5D5D"/>
              </w:rPr>
              <w:t>for</w:t>
            </w:r>
            <w:r w:rsidRPr="006E2DC3">
              <w:rPr>
                <w:color w:val="5D5D5D"/>
                <w:spacing w:val="4"/>
              </w:rPr>
              <w:t xml:space="preserve"> </w:t>
            </w:r>
            <w:r w:rsidRPr="006E2DC3">
              <w:rPr>
                <w:color w:val="5D5D5D"/>
              </w:rPr>
              <w:t>software</w:t>
            </w:r>
            <w:r w:rsidRPr="006E2DC3">
              <w:rPr>
                <w:color w:val="5D5D5D"/>
                <w:spacing w:val="7"/>
              </w:rPr>
              <w:t xml:space="preserve"> </w:t>
            </w:r>
            <w:r w:rsidRPr="006E2DC3">
              <w:rPr>
                <w:color w:val="5D5D5D"/>
                <w:spacing w:val="-2"/>
              </w:rPr>
              <w:t>products.</w:t>
            </w:r>
          </w:p>
          <w:p w14:paraId="45F0DF9E" w14:textId="2BE7C758" w:rsidR="00CE7E23" w:rsidRPr="006E2DC3" w:rsidRDefault="006E2DC3" w:rsidP="00F61DF9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540"/>
              </w:tabs>
              <w:autoSpaceDE w:val="0"/>
              <w:autoSpaceDN w:val="0"/>
              <w:spacing w:before="61"/>
              <w:contextualSpacing w:val="0"/>
            </w:pPr>
            <w:r w:rsidRPr="006E2DC3">
              <w:rPr>
                <w:color w:val="5D5D5D"/>
              </w:rPr>
              <w:t>Code/debug</w:t>
            </w:r>
            <w:r w:rsidRPr="006E2DC3">
              <w:rPr>
                <w:color w:val="5D5D5D"/>
                <w:spacing w:val="10"/>
              </w:rPr>
              <w:t xml:space="preserve"> </w:t>
            </w:r>
            <w:r w:rsidRPr="006E2DC3">
              <w:rPr>
                <w:color w:val="5D5D5D"/>
              </w:rPr>
              <w:t>sophisticated</w:t>
            </w:r>
            <w:r w:rsidRPr="006E2DC3">
              <w:rPr>
                <w:color w:val="5D5D5D"/>
                <w:spacing w:val="13"/>
              </w:rPr>
              <w:t xml:space="preserve"> </w:t>
            </w:r>
            <w:r w:rsidRPr="006E2DC3">
              <w:rPr>
                <w:color w:val="5D5D5D"/>
              </w:rPr>
              <w:t>programs</w:t>
            </w:r>
            <w:r w:rsidRPr="006E2DC3">
              <w:rPr>
                <w:color w:val="5D5D5D"/>
                <w:spacing w:val="12"/>
              </w:rPr>
              <w:t xml:space="preserve"> </w:t>
            </w:r>
            <w:r w:rsidRPr="006E2DC3">
              <w:rPr>
                <w:color w:val="5D5D5D"/>
              </w:rPr>
              <w:t>using</w:t>
            </w:r>
            <w:r w:rsidRPr="006E2DC3">
              <w:rPr>
                <w:color w:val="5D5D5D"/>
                <w:spacing w:val="13"/>
              </w:rPr>
              <w:t xml:space="preserve"> </w:t>
            </w:r>
            <w:r w:rsidRPr="006E2DC3">
              <w:rPr>
                <w:color w:val="5D5D5D"/>
              </w:rPr>
              <w:t>design</w:t>
            </w:r>
            <w:r w:rsidRPr="006E2DC3">
              <w:rPr>
                <w:color w:val="5D5D5D"/>
                <w:spacing w:val="13"/>
              </w:rPr>
              <w:t xml:space="preserve"> </w:t>
            </w:r>
            <w:r w:rsidRPr="006E2DC3">
              <w:rPr>
                <w:color w:val="5D5D5D"/>
                <w:spacing w:val="-2"/>
              </w:rPr>
              <w:t>specifications.</w:t>
            </w:r>
          </w:p>
        </w:tc>
      </w:tr>
    </w:tbl>
    <w:sdt>
      <w:sdtPr>
        <w:rPr>
          <w:lang w:val="en-GB"/>
        </w:rPr>
        <w:alias w:val="Education:"/>
        <w:tag w:val="Education:"/>
        <w:id w:val="-1908763273"/>
        <w:placeholder>
          <w:docPart w:val="47857F1E277A401FBEB008006E631A37"/>
        </w:placeholder>
        <w:temporary/>
        <w:showingPlcHdr/>
        <w15:appearance w15:val="hidden"/>
      </w:sdtPr>
      <w:sdtEndPr/>
      <w:sdtContent>
        <w:p w14:paraId="01A9B06E" w14:textId="65E214F2" w:rsidR="00A447CE" w:rsidRPr="007138F7" w:rsidRDefault="00DA59AA" w:rsidP="0097790C">
          <w:pPr>
            <w:pStyle w:val="Heading1"/>
            <w:rPr>
              <w:lang w:val="en-GB"/>
            </w:rPr>
          </w:pPr>
          <w:r w:rsidRPr="007138F7">
            <w:rPr>
              <w:lang w:val="en-GB" w:bidi="en-GB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958"/>
      </w:tblGrid>
      <w:tr w:rsidR="001D0BF1" w:rsidRPr="007138F7" w14:paraId="101FAB1E" w14:textId="77777777" w:rsidTr="00DA5B54">
        <w:tc>
          <w:tcPr>
            <w:tcW w:w="8958" w:type="dxa"/>
          </w:tcPr>
          <w:p w14:paraId="077E723C" w14:textId="13D4FBDB" w:rsidR="00A447CE" w:rsidRPr="007138F7" w:rsidRDefault="00B862A1" w:rsidP="00A447CE">
            <w:pPr>
              <w:pStyle w:val="Heading3"/>
              <w:contextualSpacing w:val="0"/>
              <w:outlineLvl w:val="2"/>
              <w:rPr>
                <w:lang w:val="en-GB"/>
              </w:rPr>
            </w:pPr>
            <w:r>
              <w:rPr>
                <w:lang w:val="en-GB"/>
              </w:rPr>
              <w:t>Sept 2002 - May 2003</w:t>
            </w:r>
          </w:p>
          <w:p w14:paraId="45CC0EB6" w14:textId="72110A6B" w:rsidR="00696709" w:rsidRDefault="00A447CE" w:rsidP="00A447CE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 w:rsidRPr="00D413CA">
              <w:rPr>
                <w:color w:val="506E32"/>
                <w:lang w:val="en-GB"/>
              </w:rPr>
              <w:t>diploma/e-tech</w:t>
            </w:r>
            <w:r w:rsidR="00B862A1" w:rsidRPr="00D413CA">
              <w:rPr>
                <w:color w:val="506E32"/>
                <w:lang w:val="en-GB"/>
              </w:rPr>
              <w:t>/java/SQL</w:t>
            </w:r>
            <w:r w:rsidRPr="00D413CA">
              <w:rPr>
                <w:color w:val="506E32"/>
                <w:lang w:val="en-GB" w:bidi="en-GB"/>
              </w:rPr>
              <w:t xml:space="preserve">, </w:t>
            </w:r>
            <w:r>
              <w:rPr>
                <w:rStyle w:val="SubtleReference"/>
                <w:lang w:val="en-GB"/>
              </w:rPr>
              <w:t>N</w:t>
            </w:r>
            <w:r>
              <w:rPr>
                <w:rStyle w:val="SubtleReference"/>
              </w:rPr>
              <w:t>IIT NIGERIA</w:t>
            </w:r>
          </w:p>
          <w:p w14:paraId="75DB5569" w14:textId="609D9F68" w:rsidR="00B862A1" w:rsidRPr="00B862A1" w:rsidRDefault="00B862A1" w:rsidP="00B862A1">
            <w:pPr>
              <w:pStyle w:val="Heading3"/>
              <w:contextualSpacing w:val="0"/>
              <w:outlineLvl w:val="2"/>
              <w:rPr>
                <w:rStyle w:val="SubtleReference"/>
                <w:b/>
                <w:smallCaps w:val="0"/>
                <w:lang w:val="en-GB"/>
              </w:rPr>
            </w:pPr>
            <w:r>
              <w:t xml:space="preserve">June 2004 – Feb 2005  </w:t>
            </w:r>
          </w:p>
          <w:p w14:paraId="522292BA" w14:textId="1F0A8806" w:rsidR="00696709" w:rsidRDefault="00B862A1" w:rsidP="00B862A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 w:rsidRPr="00D413CA">
              <w:rPr>
                <w:color w:val="506E32"/>
                <w:lang w:val="en-GB"/>
              </w:rPr>
              <w:t>training &amp; certification/Linux</w:t>
            </w:r>
            <w:r w:rsidRPr="00D413CA">
              <w:rPr>
                <w:color w:val="506E32"/>
                <w:lang w:val="en-GB" w:bidi="en-GB"/>
              </w:rPr>
              <w:t xml:space="preserve">, </w:t>
            </w:r>
            <w:r>
              <w:rPr>
                <w:rStyle w:val="SubtleReference"/>
                <w:lang w:val="en-GB"/>
              </w:rPr>
              <w:t>N</w:t>
            </w:r>
            <w:r>
              <w:rPr>
                <w:rStyle w:val="SubtleReference"/>
              </w:rPr>
              <w:t>IIT NIGERIA</w:t>
            </w:r>
          </w:p>
          <w:p w14:paraId="768CE721" w14:textId="4DEC5ABB" w:rsidR="00B862A1" w:rsidRPr="00B862A1" w:rsidRDefault="00696709" w:rsidP="00B862A1">
            <w:pPr>
              <w:pStyle w:val="Heading3"/>
              <w:contextualSpacing w:val="0"/>
              <w:outlineLvl w:val="2"/>
              <w:rPr>
                <w:rStyle w:val="SubtleReference"/>
                <w:b/>
                <w:smallCaps w:val="0"/>
                <w:lang w:val="en-GB"/>
              </w:rPr>
            </w:pPr>
            <w:r>
              <w:t>OCT</w:t>
            </w:r>
            <w:r w:rsidR="00B862A1">
              <w:t xml:space="preserve"> 200</w:t>
            </w:r>
            <w:r>
              <w:t>6</w:t>
            </w:r>
            <w:r w:rsidR="00B862A1">
              <w:t xml:space="preserve">  </w:t>
            </w:r>
          </w:p>
          <w:p w14:paraId="7837C330" w14:textId="12C9AC93" w:rsidR="00696709" w:rsidRPr="00696709" w:rsidRDefault="00B862A1" w:rsidP="00A447CE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 w:rsidRPr="00D413CA">
              <w:rPr>
                <w:color w:val="506E32"/>
                <w:lang w:val="en-GB"/>
              </w:rPr>
              <w:t>training &amp; certification/</w:t>
            </w:r>
            <w:r w:rsidR="00696709" w:rsidRPr="00D413CA">
              <w:rPr>
                <w:color w:val="506E32"/>
                <w:lang w:val="en-GB"/>
              </w:rPr>
              <w:t>MULTIMEDIA/WEB-AUDITING</w:t>
            </w:r>
            <w:r w:rsidRPr="00D413CA">
              <w:rPr>
                <w:color w:val="506E32"/>
                <w:lang w:val="en-GB" w:bidi="en-GB"/>
              </w:rPr>
              <w:t xml:space="preserve">, </w:t>
            </w:r>
            <w:r>
              <w:rPr>
                <w:rStyle w:val="SubtleReference"/>
                <w:lang w:val="en-GB"/>
              </w:rPr>
              <w:t>N</w:t>
            </w:r>
            <w:r>
              <w:rPr>
                <w:rStyle w:val="SubtleReference"/>
              </w:rPr>
              <w:t xml:space="preserve">IIT </w:t>
            </w:r>
            <w:r w:rsidR="00696709">
              <w:rPr>
                <w:rStyle w:val="SubtleReference"/>
              </w:rPr>
              <w:t>GHANA</w:t>
            </w:r>
          </w:p>
          <w:p w14:paraId="60DCC49F" w14:textId="56AA18EB" w:rsidR="00696709" w:rsidRPr="007138F7" w:rsidRDefault="00696709" w:rsidP="00696709">
            <w:pPr>
              <w:pStyle w:val="Heading3"/>
              <w:contextualSpacing w:val="0"/>
              <w:outlineLvl w:val="2"/>
              <w:rPr>
                <w:lang w:val="en-GB"/>
              </w:rPr>
            </w:pPr>
            <w:r>
              <w:rPr>
                <w:lang w:val="en-GB"/>
              </w:rPr>
              <w:t>OCT 2007/MAY 2011</w:t>
            </w:r>
          </w:p>
          <w:p w14:paraId="106FF250" w14:textId="77777777" w:rsidR="00696709" w:rsidRPr="007138F7" w:rsidRDefault="00696709" w:rsidP="00696709">
            <w:pPr>
              <w:pStyle w:val="Heading2"/>
              <w:contextualSpacing w:val="0"/>
              <w:outlineLvl w:val="1"/>
              <w:rPr>
                <w:lang w:val="en-GB"/>
              </w:rPr>
            </w:pPr>
            <w:r w:rsidRPr="00D413CA">
              <w:rPr>
                <w:color w:val="506E32"/>
                <w:lang w:val="en-GB"/>
              </w:rPr>
              <w:t>degree/human resource management</w:t>
            </w:r>
            <w:r w:rsidRPr="00D413CA">
              <w:rPr>
                <w:color w:val="506E32"/>
                <w:lang w:val="en-GB" w:bidi="en-GB"/>
              </w:rPr>
              <w:t xml:space="preserve">, </w:t>
            </w:r>
            <w:r>
              <w:rPr>
                <w:rStyle w:val="SubtleReference"/>
                <w:lang w:val="en-GB"/>
              </w:rPr>
              <w:t>central university Ghana</w:t>
            </w:r>
          </w:p>
          <w:p w14:paraId="31AFA5C7" w14:textId="19290B7A" w:rsidR="00696709" w:rsidRDefault="00696709" w:rsidP="00696709">
            <w:pPr>
              <w:pStyle w:val="BodyText"/>
              <w:spacing w:before="4"/>
            </w:pPr>
            <w:r>
              <w:t>AWARD: International Student President 2010</w:t>
            </w:r>
          </w:p>
          <w:p w14:paraId="036CD1D5" w14:textId="63AC7292" w:rsidR="009423B2" w:rsidRDefault="00DA5B54" w:rsidP="009423B2">
            <w:pPr>
              <w:pStyle w:val="Heading3"/>
              <w:contextualSpacing w:val="0"/>
              <w:outlineLvl w:val="2"/>
              <w:rPr>
                <w:lang w:val="en-GB"/>
              </w:rPr>
            </w:pPr>
            <w:r>
              <w:rPr>
                <w:lang w:val="en-GB"/>
              </w:rPr>
              <w:t xml:space="preserve">July </w:t>
            </w:r>
            <w:r w:rsidR="009423B2">
              <w:rPr>
                <w:lang w:val="en-GB"/>
              </w:rPr>
              <w:t>2021</w:t>
            </w:r>
          </w:p>
          <w:p w14:paraId="36AF96AF" w14:textId="2510340B" w:rsidR="00BD7353" w:rsidRPr="002C57B8" w:rsidRDefault="00696709" w:rsidP="00696709">
            <w:pPr>
              <w:pStyle w:val="Heading2"/>
              <w:contextualSpacing w:val="0"/>
              <w:outlineLvl w:val="1"/>
              <w:rPr>
                <w:color w:val="506E32"/>
                <w:lang w:val="en-GB"/>
              </w:rPr>
            </w:pPr>
            <w:r w:rsidRPr="00D413CA">
              <w:rPr>
                <w:color w:val="506E32"/>
                <w:lang w:val="en-GB"/>
              </w:rPr>
              <w:t>training &amp; certification</w:t>
            </w:r>
            <w:r w:rsidR="002C57B8">
              <w:rPr>
                <w:color w:val="506E32"/>
                <w:lang w:val="en-GB"/>
              </w:rPr>
              <w:t>:</w:t>
            </w:r>
          </w:p>
          <w:p w14:paraId="10E58F87" w14:textId="654DB7DF" w:rsidR="00696709" w:rsidRPr="00696709" w:rsidRDefault="009423B2" w:rsidP="00696709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 w:rsidRPr="00D413CA">
              <w:rPr>
                <w:color w:val="506E32"/>
                <w:lang w:val="en-GB"/>
              </w:rPr>
              <w:t>C</w:t>
            </w:r>
            <w:r w:rsidRPr="00D413CA">
              <w:rPr>
                <w:color w:val="506E32"/>
                <w:sz w:val="24"/>
                <w:szCs w:val="24"/>
                <w:lang w:val="en-GB"/>
              </w:rPr>
              <w:t>om</w:t>
            </w:r>
            <w:r w:rsidRPr="00D413CA">
              <w:rPr>
                <w:color w:val="506E32"/>
                <w:lang w:val="en-GB"/>
              </w:rPr>
              <w:t xml:space="preserve">pTIA </w:t>
            </w:r>
            <w:r w:rsidR="00696709" w:rsidRPr="00D413CA">
              <w:rPr>
                <w:color w:val="506E32"/>
                <w:lang w:val="en-GB"/>
              </w:rPr>
              <w:t>IT</w:t>
            </w:r>
            <w:r w:rsidRPr="00D413CA">
              <w:rPr>
                <w:color w:val="506E32"/>
                <w:lang w:val="en-GB"/>
              </w:rPr>
              <w:t xml:space="preserve"> </w:t>
            </w:r>
            <w:r w:rsidR="00696709" w:rsidRPr="00D413CA">
              <w:rPr>
                <w:color w:val="506E32"/>
                <w:lang w:val="en-GB"/>
              </w:rPr>
              <w:t>FUNDA</w:t>
            </w:r>
            <w:r w:rsidRPr="00D413CA">
              <w:rPr>
                <w:color w:val="506E32"/>
                <w:lang w:val="en-GB"/>
              </w:rPr>
              <w:t>MENTAL</w:t>
            </w:r>
            <w:r w:rsidR="00696709" w:rsidRPr="00D413CA">
              <w:rPr>
                <w:color w:val="506E32"/>
                <w:lang w:val="en-GB" w:bidi="en-GB"/>
              </w:rPr>
              <w:t xml:space="preserve">, </w:t>
            </w:r>
            <w:r>
              <w:rPr>
                <w:rFonts w:ascii="Helvetica" w:hAnsi="Helvetica"/>
                <w:b w:val="0"/>
                <w:bCs/>
                <w:color w:val="273044"/>
                <w:sz w:val="21"/>
                <w:szCs w:val="21"/>
                <w:shd w:val="clear" w:color="auto" w:fill="FFFFFF"/>
              </w:rPr>
              <w:t>ITonlinelearninG</w:t>
            </w:r>
          </w:p>
          <w:p w14:paraId="3C5F1696" w14:textId="2520C2FB" w:rsidR="00BD7353" w:rsidRPr="00BD7353" w:rsidRDefault="00DA5B54" w:rsidP="00DA5B54">
            <w:pPr>
              <w:pStyle w:val="Heading2"/>
              <w:contextualSpacing w:val="0"/>
              <w:outlineLvl w:val="1"/>
              <w:rPr>
                <w:rFonts w:ascii="Helvetica" w:hAnsi="Helvetica"/>
                <w:b w:val="0"/>
                <w:bCs/>
                <w:color w:val="273044"/>
                <w:sz w:val="21"/>
                <w:szCs w:val="21"/>
                <w:shd w:val="clear" w:color="auto" w:fill="FFFFFF"/>
              </w:rPr>
            </w:pPr>
            <w:r w:rsidRPr="00D413CA">
              <w:rPr>
                <w:color w:val="506E32"/>
                <w:lang w:val="en-GB"/>
              </w:rPr>
              <w:t>C</w:t>
            </w:r>
            <w:r w:rsidRPr="00D413CA">
              <w:rPr>
                <w:color w:val="506E32"/>
                <w:sz w:val="24"/>
                <w:szCs w:val="24"/>
                <w:lang w:val="en-GB"/>
              </w:rPr>
              <w:t>om</w:t>
            </w:r>
            <w:r w:rsidRPr="00D413CA">
              <w:rPr>
                <w:color w:val="506E32"/>
                <w:lang w:val="en-GB"/>
              </w:rPr>
              <w:t>pTIA a+</w:t>
            </w:r>
            <w:r w:rsidRPr="00D413CA">
              <w:rPr>
                <w:color w:val="506E32"/>
                <w:lang w:val="en-GB" w:bidi="en-GB"/>
              </w:rPr>
              <w:t xml:space="preserve">, </w:t>
            </w:r>
            <w:r>
              <w:rPr>
                <w:rFonts w:ascii="Helvetica" w:hAnsi="Helvetica"/>
                <w:b w:val="0"/>
                <w:bCs/>
                <w:color w:val="273044"/>
                <w:sz w:val="21"/>
                <w:szCs w:val="21"/>
                <w:shd w:val="clear" w:color="auto" w:fill="FFFFFF"/>
              </w:rPr>
              <w:t xml:space="preserve">ITonlinelearninG </w:t>
            </w:r>
          </w:p>
          <w:p w14:paraId="4A74F081" w14:textId="2E038412" w:rsidR="00DA5B54" w:rsidRDefault="00DA5B54" w:rsidP="00DA5B54">
            <w:pPr>
              <w:pStyle w:val="Heading2"/>
              <w:contextualSpacing w:val="0"/>
              <w:outlineLvl w:val="1"/>
              <w:rPr>
                <w:lang w:val="en-GB"/>
              </w:rPr>
            </w:pPr>
            <w:r w:rsidRPr="00D413CA">
              <w:rPr>
                <w:color w:val="506E32"/>
                <w:lang w:val="en-GB"/>
              </w:rPr>
              <w:t xml:space="preserve">BUSINESS ANALYSIS, </w:t>
            </w:r>
            <w:r>
              <w:rPr>
                <w:rFonts w:ascii="Helvetica" w:hAnsi="Helvetica"/>
                <w:b w:val="0"/>
                <w:bCs/>
                <w:color w:val="273044"/>
                <w:sz w:val="21"/>
                <w:szCs w:val="21"/>
                <w:shd w:val="clear" w:color="auto" w:fill="FFFFFF"/>
              </w:rPr>
              <w:t>ISEB BC</w:t>
            </w:r>
            <w:r w:rsidR="00BD7353">
              <w:rPr>
                <w:rFonts w:ascii="Helvetica" w:hAnsi="Helvetica"/>
                <w:b w:val="0"/>
                <w:bCs/>
                <w:color w:val="273044"/>
                <w:sz w:val="21"/>
                <w:szCs w:val="21"/>
                <w:shd w:val="clear" w:color="auto" w:fill="FFFFFF"/>
              </w:rPr>
              <w:t>S</w:t>
            </w:r>
          </w:p>
          <w:p w14:paraId="49BDC447" w14:textId="34178D39" w:rsidR="007538DC" w:rsidRPr="00D413CA" w:rsidRDefault="00DA5B54" w:rsidP="00D413CA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 w:rsidRPr="00D413CA">
              <w:rPr>
                <w:color w:val="506E32"/>
                <w:lang w:val="en-GB"/>
              </w:rPr>
              <w:t>PRINCE2AGILE</w:t>
            </w:r>
            <w:r w:rsidRPr="00D413CA">
              <w:rPr>
                <w:color w:val="506E32"/>
                <w:lang w:val="en-GB" w:bidi="en-GB"/>
              </w:rPr>
              <w:t xml:space="preserve">, </w:t>
            </w:r>
            <w:r>
              <w:rPr>
                <w:rFonts w:ascii="Helvetica" w:hAnsi="Helvetica"/>
                <w:b w:val="0"/>
                <w:bCs/>
                <w:color w:val="273044"/>
                <w:sz w:val="21"/>
                <w:szCs w:val="21"/>
                <w:shd w:val="clear" w:color="auto" w:fill="FFFFFF"/>
              </w:rPr>
              <w:t>AXELOS</w:t>
            </w:r>
          </w:p>
        </w:tc>
      </w:tr>
    </w:tbl>
    <w:p w14:paraId="5481A31F" w14:textId="22A3C290" w:rsidR="00486277" w:rsidRPr="007138F7" w:rsidRDefault="00EF685B" w:rsidP="00486277">
      <w:pPr>
        <w:pStyle w:val="Heading1"/>
        <w:rPr>
          <w:lang w:val="en-GB"/>
        </w:rPr>
      </w:pPr>
      <w:sdt>
        <w:sdtPr>
          <w:rPr>
            <w:lang w:val="en-GB"/>
          </w:rPr>
          <w:alias w:val="Skills:"/>
          <w:tag w:val="Skills:"/>
          <w:id w:val="-1392877668"/>
          <w:placeholder>
            <w:docPart w:val="BB6310F202E049ADB0BA3871CB18DE5E"/>
          </w:placeholder>
          <w:temporary/>
          <w:showingPlcHdr/>
          <w15:appearance w15:val="hidden"/>
        </w:sdtPr>
        <w:sdtEndPr/>
        <w:sdtContent>
          <w:r w:rsidR="00486277" w:rsidRPr="007138F7">
            <w:rPr>
              <w:lang w:val="en-GB" w:bidi="en-GB"/>
            </w:rPr>
            <w:t>Skills</w:t>
          </w:r>
        </w:sdtContent>
      </w:sdt>
      <w:r w:rsidR="001625BC">
        <w:rPr>
          <w:lang w:val="en-GB"/>
        </w:rPr>
        <w:t xml:space="preserve"> - technical/personal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493"/>
        <w:gridCol w:w="4533"/>
      </w:tblGrid>
      <w:tr w:rsidR="003A0632" w:rsidRPr="007138F7" w14:paraId="7AE24611" w14:textId="77777777" w:rsidTr="00CF1A49">
        <w:tc>
          <w:tcPr>
            <w:tcW w:w="4675" w:type="dxa"/>
          </w:tcPr>
          <w:p w14:paraId="731D0D73" w14:textId="7760628F" w:rsidR="00BD7353" w:rsidRPr="00BD7353" w:rsidRDefault="00BD7353" w:rsidP="00BD7353">
            <w:pPr>
              <w:pStyle w:val="ListBullet"/>
              <w:rPr>
                <w:sz w:val="17"/>
              </w:rPr>
            </w:pPr>
            <w:r w:rsidRPr="00BD7353">
              <w:t>Good understanding of ERP implementation, Networking</w:t>
            </w:r>
            <w:r>
              <w:rPr>
                <w:sz w:val="17"/>
              </w:rPr>
              <w:t xml:space="preserve">, </w:t>
            </w:r>
            <w:r>
              <w:t>migration/</w:t>
            </w:r>
            <w:proofErr w:type="spellStart"/>
            <w:r>
              <w:t>SaaS</w:t>
            </w:r>
            <w:proofErr w:type="spellEnd"/>
            <w:r>
              <w:t>/</w:t>
            </w:r>
            <w:proofErr w:type="spellStart"/>
            <w:r>
              <w:t>PaaS</w:t>
            </w:r>
            <w:proofErr w:type="spellEnd"/>
            <w:r>
              <w:t>/</w:t>
            </w:r>
            <w:proofErr w:type="spellStart"/>
            <w:r>
              <w:t>IaaS</w:t>
            </w:r>
            <w:proofErr w:type="spellEnd"/>
          </w:p>
          <w:p w14:paraId="3C99EC97" w14:textId="77777777" w:rsidR="00BD7353" w:rsidRDefault="00BD7353" w:rsidP="00BD7353">
            <w:pPr>
              <w:pStyle w:val="ListBullet"/>
            </w:pPr>
            <w:r>
              <w:t>Good General Ledger Experience</w:t>
            </w:r>
          </w:p>
          <w:p w14:paraId="3DDA135A" w14:textId="77777777" w:rsidR="00B979C8" w:rsidRDefault="00B979C8" w:rsidP="00B979C8">
            <w:pPr>
              <w:pStyle w:val="ListBullet"/>
              <w:rPr>
                <w:spacing w:val="-2"/>
              </w:rPr>
            </w:pPr>
            <w:r>
              <w:t>Waterfall, Agile,</w:t>
            </w:r>
            <w:r>
              <w:rPr>
                <w:spacing w:val="-3"/>
              </w:rPr>
              <w:t xml:space="preserve"> </w:t>
            </w:r>
            <w:r>
              <w:t>Scrum,</w:t>
            </w:r>
            <w:r>
              <w:rPr>
                <w:spacing w:val="-3"/>
              </w:rPr>
              <w:t xml:space="preserve"> </w:t>
            </w:r>
            <w:r>
              <w:t>Lean,</w:t>
            </w:r>
            <w:r>
              <w:rPr>
                <w:spacing w:val="40"/>
              </w:rPr>
              <w:t xml:space="preserve"> </w:t>
            </w:r>
            <w:proofErr w:type="spellStart"/>
            <w:r>
              <w:t>Kanban</w:t>
            </w:r>
            <w:proofErr w:type="spellEnd"/>
            <w:r>
              <w:t>, and six sigma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</w:rPr>
              <w:t>Methodologies</w:t>
            </w:r>
          </w:p>
          <w:p w14:paraId="72252FD2" w14:textId="77777777" w:rsidR="00B979C8" w:rsidRDefault="00B979C8" w:rsidP="00B979C8">
            <w:pPr>
              <w:pStyle w:val="ListBullet"/>
            </w:pPr>
            <w:r>
              <w:t>Good</w:t>
            </w:r>
            <w:r>
              <w:rPr>
                <w:spacing w:val="11"/>
              </w:rPr>
              <w:t xml:space="preserve"> </w:t>
            </w:r>
            <w:r>
              <w:t>understanding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SDLC/</w:t>
            </w:r>
            <w:r>
              <w:t>GDS/UX Researcher/UAT</w:t>
            </w:r>
          </w:p>
          <w:p w14:paraId="54117C4A" w14:textId="17A87A1C" w:rsidR="00B979C8" w:rsidRDefault="00B979C8" w:rsidP="00B979C8">
            <w:pPr>
              <w:pStyle w:val="ListBullet"/>
            </w:pPr>
            <w:r>
              <w:rPr>
                <w:lang w:val="en-GB"/>
              </w:rPr>
              <w:t>Salesforce/</w:t>
            </w:r>
            <w:proofErr w:type="spellStart"/>
            <w:r>
              <w:rPr>
                <w:lang w:val="en-GB"/>
              </w:rPr>
              <w:t>ServiceNow</w:t>
            </w:r>
            <w:proofErr w:type="spellEnd"/>
            <w:r>
              <w:rPr>
                <w:lang w:val="en-GB"/>
              </w:rPr>
              <w:t xml:space="preserve"> CRM consultant</w:t>
            </w:r>
          </w:p>
          <w:p w14:paraId="3509D942" w14:textId="78F39083" w:rsidR="001F4E6D" w:rsidRPr="00B979C8" w:rsidRDefault="00BD7353" w:rsidP="00B979C8">
            <w:pPr>
              <w:pStyle w:val="ListBullet"/>
            </w:pPr>
            <w:proofErr w:type="spellStart"/>
            <w:r>
              <w:t>Jira</w:t>
            </w:r>
            <w:proofErr w:type="spellEnd"/>
            <w:r>
              <w:t xml:space="preserve"> &amp; Confluence, Azure</w:t>
            </w:r>
            <w:r>
              <w:rPr>
                <w:spacing w:val="40"/>
              </w:rPr>
              <w:t xml:space="preserve"> </w:t>
            </w:r>
            <w:proofErr w:type="spellStart"/>
            <w:r>
              <w:t>DevOps</w:t>
            </w:r>
            <w:proofErr w:type="spellEnd"/>
            <w:r>
              <w:t xml:space="preserve"> &amp; </w:t>
            </w:r>
            <w:proofErr w:type="spellStart"/>
            <w:r>
              <w:t>Git</w:t>
            </w:r>
            <w:proofErr w:type="spellEnd"/>
            <w:r>
              <w:t>, Office 365</w:t>
            </w:r>
            <w:r>
              <w:rPr>
                <w:spacing w:val="40"/>
              </w:rPr>
              <w:t xml:space="preserve"> </w:t>
            </w:r>
            <w:r>
              <w:t>suite,</w:t>
            </w:r>
            <w:r>
              <w:rPr>
                <w:spacing w:val="-5"/>
              </w:rPr>
              <w:t xml:space="preserve"> </w:t>
            </w:r>
            <w:r>
              <w:t>Project</w:t>
            </w:r>
            <w:r>
              <w:rPr>
                <w:spacing w:val="-6"/>
              </w:rPr>
              <w:t xml:space="preserve"> </w:t>
            </w:r>
            <w:r>
              <w:t xml:space="preserve">Professional, Gantt chart, roadmap, </w:t>
            </w:r>
            <w:proofErr w:type="spellStart"/>
            <w:r>
              <w:t>Balsamiq</w:t>
            </w:r>
            <w:proofErr w:type="spellEnd"/>
            <w:r>
              <w:t xml:space="preserve">, </w:t>
            </w:r>
            <w:proofErr w:type="spellStart"/>
            <w:r>
              <w:t>Figma</w:t>
            </w:r>
            <w:proofErr w:type="spellEnd"/>
            <w:r>
              <w:t xml:space="preserve">, SQL, Power Bi </w:t>
            </w:r>
          </w:p>
        </w:tc>
        <w:tc>
          <w:tcPr>
            <w:tcW w:w="4675" w:type="dxa"/>
            <w:tcMar>
              <w:left w:w="360" w:type="dxa"/>
            </w:tcMar>
          </w:tcPr>
          <w:p w14:paraId="2380A42B" w14:textId="6CDF739F" w:rsidR="00BD7353" w:rsidRDefault="00BD7353" w:rsidP="00BD7353">
            <w:pPr>
              <w:pStyle w:val="ListBullet"/>
            </w:pPr>
            <w:r>
              <w:t>Internal &amp; External</w:t>
            </w:r>
            <w:r>
              <w:rPr>
                <w:spacing w:val="40"/>
              </w:rPr>
              <w:t xml:space="preserve"> </w:t>
            </w:r>
            <w:r>
              <w:t>Stakeholder</w:t>
            </w:r>
            <w:r>
              <w:rPr>
                <w:spacing w:val="-7"/>
              </w:rPr>
              <w:t xml:space="preserve"> </w:t>
            </w:r>
            <w:r>
              <w:t xml:space="preserve">Management/Engagement </w:t>
            </w:r>
          </w:p>
          <w:p w14:paraId="16FA87B6" w14:textId="2B8E0805" w:rsidR="00D413CA" w:rsidRDefault="00D413CA" w:rsidP="00D413CA">
            <w:pPr>
              <w:pStyle w:val="ListBullet"/>
            </w:pPr>
            <w:r>
              <w:t>Contingency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analytical</w:t>
            </w:r>
            <w:r>
              <w:rPr>
                <w:spacing w:val="40"/>
              </w:rPr>
              <w:t xml:space="preserve"> </w:t>
            </w:r>
            <w:r>
              <w:rPr>
                <w:spacing w:val="-2"/>
              </w:rPr>
              <w:t>skills</w:t>
            </w:r>
          </w:p>
          <w:p w14:paraId="73AB630C" w14:textId="0DA90FB1" w:rsidR="00D413CA" w:rsidRDefault="00F516BD" w:rsidP="00D413CA">
            <w:pPr>
              <w:pStyle w:val="ListBullet"/>
            </w:pPr>
            <w:r>
              <w:t>Good Communication/</w:t>
            </w:r>
            <w:r w:rsidR="00D413CA">
              <w:t>Risk management</w:t>
            </w:r>
          </w:p>
          <w:p w14:paraId="4FAD8E4B" w14:textId="77777777" w:rsidR="00D413CA" w:rsidRDefault="00D413CA" w:rsidP="00D413CA">
            <w:pPr>
              <w:pStyle w:val="ListBullet"/>
            </w:pPr>
            <w:r>
              <w:t>Budgeting</w:t>
            </w:r>
            <w:r>
              <w:rPr>
                <w:spacing w:val="11"/>
              </w:rPr>
              <w:t xml:space="preserve"> </w:t>
            </w:r>
            <w:r>
              <w:t>&amp;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Forecasting</w:t>
            </w:r>
          </w:p>
          <w:p w14:paraId="0F517A0A" w14:textId="77777777" w:rsidR="00E4462E" w:rsidRDefault="00E4462E" w:rsidP="00E4462E">
            <w:pPr>
              <w:pStyle w:val="ListBullet"/>
            </w:pPr>
            <w:r>
              <w:t>Change</w:t>
            </w:r>
            <w:r>
              <w:rPr>
                <w:spacing w:val="-7"/>
              </w:rPr>
              <w:t xml:space="preserve"> </w:t>
            </w:r>
            <w:r>
              <w:t>Management</w:t>
            </w:r>
          </w:p>
          <w:p w14:paraId="55E07CC9" w14:textId="1A8C0764" w:rsidR="003A0632" w:rsidRPr="00E4462E" w:rsidRDefault="00E4462E" w:rsidP="00E4462E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(ADKAR</w:t>
            </w:r>
            <w:r>
              <w:rPr>
                <w:spacing w:val="40"/>
              </w:rPr>
              <w:t xml:space="preserve"> </w:t>
            </w:r>
            <w:r>
              <w:t>Model approach)</w:t>
            </w:r>
          </w:p>
          <w:p w14:paraId="2020139F" w14:textId="360AC67A" w:rsidR="001E3120" w:rsidRPr="00E4462E" w:rsidRDefault="00E4462E" w:rsidP="00E4462E">
            <w:pPr>
              <w:pStyle w:val="ListBullet"/>
              <w:rPr>
                <w:spacing w:val="-2"/>
              </w:rPr>
            </w:pPr>
            <w:r>
              <w:t>Effective</w:t>
            </w:r>
            <w:r>
              <w:rPr>
                <w:spacing w:val="-7"/>
              </w:rPr>
              <w:t xml:space="preserve"> </w:t>
            </w:r>
            <w:r>
              <w:t xml:space="preserve">Team </w:t>
            </w:r>
            <w:r w:rsidRPr="009E768D">
              <w:t>and</w:t>
            </w:r>
            <w:r>
              <w:t xml:space="preserve"> </w:t>
            </w:r>
            <w:r w:rsidRPr="009E768D">
              <w:t>individuals accountable and lead change efforts</w:t>
            </w:r>
          </w:p>
          <w:p w14:paraId="19B4B66E" w14:textId="26704180" w:rsidR="00E4462E" w:rsidRDefault="00E4462E" w:rsidP="00E4462E">
            <w:pPr>
              <w:pStyle w:val="ListBullet"/>
            </w:pPr>
            <w:r>
              <w:t>Agile</w:t>
            </w:r>
            <w:r>
              <w:rPr>
                <w:spacing w:val="2"/>
              </w:rPr>
              <w:t xml:space="preserve"> </w:t>
            </w:r>
            <w:r>
              <w:t>Project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Management</w:t>
            </w:r>
          </w:p>
          <w:p w14:paraId="099D841F" w14:textId="5FA53866" w:rsidR="001E3120" w:rsidRPr="007138F7" w:rsidRDefault="00E4462E" w:rsidP="006E1507">
            <w:pPr>
              <w:pStyle w:val="ListBullet"/>
              <w:contextualSpacing w:val="0"/>
              <w:rPr>
                <w:lang w:val="en-GB"/>
              </w:rPr>
            </w:pPr>
            <w:r>
              <w:rPr>
                <w:lang w:val="en-GB"/>
              </w:rPr>
              <w:t>Product Life</w:t>
            </w:r>
            <w:r w:rsidR="002C57B8">
              <w:rPr>
                <w:lang w:val="en-GB"/>
              </w:rPr>
              <w:t>c</w:t>
            </w:r>
            <w:r>
              <w:rPr>
                <w:lang w:val="en-GB"/>
              </w:rPr>
              <w:t>ycle</w:t>
            </w:r>
          </w:p>
        </w:tc>
      </w:tr>
    </w:tbl>
    <w:sdt>
      <w:sdtPr>
        <w:rPr>
          <w:lang w:val="en-GB"/>
        </w:rPr>
        <w:alias w:val="Activities:"/>
        <w:tag w:val="Activities:"/>
        <w:id w:val="1223332893"/>
        <w:placeholder>
          <w:docPart w:val="9A1E29F68D7C49288CC9C322EBB29236"/>
        </w:placeholder>
        <w:temporary/>
        <w:showingPlcHdr/>
        <w15:appearance w15:val="hidden"/>
      </w:sdtPr>
      <w:sdtEndPr/>
      <w:sdtContent>
        <w:p w14:paraId="55A6EBD7" w14:textId="77777777" w:rsidR="00AD782D" w:rsidRPr="007138F7" w:rsidRDefault="0062312F" w:rsidP="0062312F">
          <w:pPr>
            <w:pStyle w:val="Heading1"/>
            <w:rPr>
              <w:lang w:val="en-GB"/>
            </w:rPr>
          </w:pPr>
          <w:r w:rsidRPr="007138F7">
            <w:rPr>
              <w:lang w:val="en-GB" w:bidi="en-GB"/>
            </w:rPr>
            <w:t>Activities</w:t>
          </w:r>
        </w:p>
      </w:sdtContent>
    </w:sdt>
    <w:p w14:paraId="6D466BA0" w14:textId="58598B2D" w:rsidR="00DE53D8" w:rsidRDefault="00DE53D8" w:rsidP="006E1507">
      <w:pPr>
        <w:rPr>
          <w:lang w:val="en-GB"/>
        </w:rPr>
      </w:pPr>
      <w:r>
        <w:rPr>
          <w:lang w:val="en-GB"/>
        </w:rPr>
        <w:t>I have a passion for soccer, tennis, reading and elite seminars</w:t>
      </w:r>
    </w:p>
    <w:p w14:paraId="1E269B21" w14:textId="45A034F3" w:rsidR="00DE53D8" w:rsidRPr="00D96339" w:rsidRDefault="00DE53D8" w:rsidP="00DE53D8">
      <w:pPr>
        <w:pStyle w:val="Heading1"/>
        <w:rPr>
          <w:sz w:val="24"/>
          <w:szCs w:val="24"/>
          <w:lang w:val="en-GB"/>
        </w:rPr>
      </w:pPr>
      <w:r w:rsidRPr="00D96339">
        <w:rPr>
          <w:sz w:val="24"/>
          <w:szCs w:val="24"/>
          <w:lang w:val="en-GB"/>
        </w:rPr>
        <w:t>language</w:t>
      </w:r>
    </w:p>
    <w:p w14:paraId="32481F63" w14:textId="55582F35" w:rsidR="00DE53D8" w:rsidRPr="007138F7" w:rsidRDefault="00DE53D8" w:rsidP="006E1507">
      <w:pPr>
        <w:rPr>
          <w:lang w:val="en-GB"/>
        </w:rPr>
      </w:pPr>
      <w:r>
        <w:rPr>
          <w:lang w:val="en-GB"/>
        </w:rPr>
        <w:t>English</w:t>
      </w:r>
    </w:p>
    <w:sectPr w:rsidR="00DE53D8" w:rsidRPr="007138F7" w:rsidSect="00D96339">
      <w:headerReference w:type="default" r:id="rId7"/>
      <w:footerReference w:type="default" r:id="rId8"/>
      <w:headerReference w:type="first" r:id="rId9"/>
      <w:pgSz w:w="11906" w:h="16838" w:code="9"/>
      <w:pgMar w:top="950" w:right="1440" w:bottom="1080" w:left="1440" w:header="567" w:footer="3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12F94C" w14:textId="77777777" w:rsidR="00EF685B" w:rsidRDefault="00EF685B" w:rsidP="0068194B">
      <w:r>
        <w:separator/>
      </w:r>
    </w:p>
    <w:p w14:paraId="26F2C076" w14:textId="77777777" w:rsidR="00EF685B" w:rsidRDefault="00EF685B"/>
    <w:p w14:paraId="49CE3F44" w14:textId="77777777" w:rsidR="00EF685B" w:rsidRDefault="00EF685B"/>
  </w:endnote>
  <w:endnote w:type="continuationSeparator" w:id="0">
    <w:p w14:paraId="15DC25C4" w14:textId="77777777" w:rsidR="00EF685B" w:rsidRDefault="00EF685B" w:rsidP="0068194B">
      <w:r>
        <w:continuationSeparator/>
      </w:r>
    </w:p>
    <w:p w14:paraId="39A19596" w14:textId="77777777" w:rsidR="00EF685B" w:rsidRDefault="00EF685B"/>
    <w:p w14:paraId="06F47CFA" w14:textId="77777777" w:rsidR="00EF685B" w:rsidRDefault="00EF68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EC9AC6" w14:textId="77777777" w:rsidR="002C57B8" w:rsidRDefault="002C57B8">
        <w:pPr>
          <w:pStyle w:val="Footer"/>
        </w:pPr>
      </w:p>
      <w:p w14:paraId="4196EA8F" w14:textId="61B17BF0" w:rsidR="002B2958" w:rsidRDefault="002B2958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AD608E">
          <w:rPr>
            <w:noProof/>
            <w:lang w:val="en-GB" w:bidi="en-GB"/>
          </w:rPr>
          <w:t>3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D4E380" w14:textId="77777777" w:rsidR="00EF685B" w:rsidRDefault="00EF685B" w:rsidP="0068194B">
      <w:r>
        <w:separator/>
      </w:r>
    </w:p>
    <w:p w14:paraId="50286470" w14:textId="77777777" w:rsidR="00EF685B" w:rsidRDefault="00EF685B"/>
    <w:p w14:paraId="38A20CB5" w14:textId="77777777" w:rsidR="00EF685B" w:rsidRDefault="00EF685B"/>
  </w:footnote>
  <w:footnote w:type="continuationSeparator" w:id="0">
    <w:p w14:paraId="73243781" w14:textId="77777777" w:rsidR="00EF685B" w:rsidRDefault="00EF685B" w:rsidP="0068194B">
      <w:r>
        <w:continuationSeparator/>
      </w:r>
    </w:p>
    <w:p w14:paraId="4F724041" w14:textId="77777777" w:rsidR="00EF685B" w:rsidRDefault="00EF685B"/>
    <w:p w14:paraId="6D17E922" w14:textId="77777777" w:rsidR="00EF685B" w:rsidRDefault="00EF685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E6F4F0" w14:textId="77777777" w:rsidR="00AB324E" w:rsidRDefault="00AB324E">
    <w:pPr>
      <w:pStyle w:val="Header"/>
    </w:pPr>
  </w:p>
  <w:p w14:paraId="3DE2340F" w14:textId="77777777" w:rsidR="00D96339" w:rsidRDefault="00D9633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14D50D" w14:textId="01DB5C49" w:rsidR="00D75F86" w:rsidRPr="00D75F86" w:rsidRDefault="00D75F86">
    <w:pPr>
      <w:pStyle w:val="Header"/>
      <w:rPr>
        <w:color w:val="506E32"/>
        <w:vertAlign w:val="superscript"/>
      </w:rPr>
    </w:pPr>
    <w:r w:rsidRPr="00D75F86">
      <w:rPr>
        <w:color w:val="506E32"/>
        <w:vertAlign w:val="superscript"/>
      </w:rPr>
      <w:t>DIGITAL/IT PROJECT MANAGER</w:t>
    </w:r>
  </w:p>
  <w:p w14:paraId="0CD322C8" w14:textId="238E385C" w:rsidR="00236D54" w:rsidRPr="007138F7" w:rsidRDefault="00236D54" w:rsidP="005A1B10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983EE8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3A36009"/>
    <w:multiLevelType w:val="hybridMultilevel"/>
    <w:tmpl w:val="7B529522"/>
    <w:lvl w:ilvl="0" w:tplc="0C3243EA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4A75D51"/>
    <w:multiLevelType w:val="hybridMultilevel"/>
    <w:tmpl w:val="4BF691D2"/>
    <w:lvl w:ilvl="0" w:tplc="CFA0E1F4">
      <w:numFmt w:val="bullet"/>
      <w:lvlText w:val="•"/>
      <w:lvlJc w:val="left"/>
      <w:pPr>
        <w:ind w:left="540" w:hanging="200"/>
      </w:pPr>
      <w:rPr>
        <w:rFonts w:ascii="Lato" w:eastAsia="Lato" w:hAnsi="Lato" w:cs="Lato" w:hint="default"/>
        <w:b w:val="0"/>
        <w:bCs w:val="0"/>
        <w:i w:val="0"/>
        <w:iCs w:val="0"/>
        <w:color w:val="5D5D5D"/>
        <w:w w:val="101"/>
        <w:sz w:val="18"/>
        <w:szCs w:val="18"/>
        <w:lang w:val="en-US" w:eastAsia="en-US" w:bidi="ar-SA"/>
      </w:rPr>
    </w:lvl>
    <w:lvl w:ilvl="1" w:tplc="0C3243EA">
      <w:numFmt w:val="bullet"/>
      <w:lvlText w:val="•"/>
      <w:lvlJc w:val="left"/>
      <w:pPr>
        <w:ind w:left="1212" w:hanging="200"/>
      </w:pPr>
      <w:rPr>
        <w:rFonts w:hint="default"/>
        <w:lang w:val="en-US" w:eastAsia="en-US" w:bidi="ar-SA"/>
      </w:rPr>
    </w:lvl>
    <w:lvl w:ilvl="2" w:tplc="B85E94CC">
      <w:numFmt w:val="bullet"/>
      <w:lvlText w:val="•"/>
      <w:lvlJc w:val="left"/>
      <w:pPr>
        <w:ind w:left="1885" w:hanging="200"/>
      </w:pPr>
      <w:rPr>
        <w:rFonts w:hint="default"/>
        <w:lang w:val="en-US" w:eastAsia="en-US" w:bidi="ar-SA"/>
      </w:rPr>
    </w:lvl>
    <w:lvl w:ilvl="3" w:tplc="BCFA71EC">
      <w:numFmt w:val="bullet"/>
      <w:lvlText w:val="•"/>
      <w:lvlJc w:val="left"/>
      <w:pPr>
        <w:ind w:left="2557" w:hanging="200"/>
      </w:pPr>
      <w:rPr>
        <w:rFonts w:hint="default"/>
        <w:lang w:val="en-US" w:eastAsia="en-US" w:bidi="ar-SA"/>
      </w:rPr>
    </w:lvl>
    <w:lvl w:ilvl="4" w:tplc="CF1A9042">
      <w:numFmt w:val="bullet"/>
      <w:lvlText w:val="•"/>
      <w:lvlJc w:val="left"/>
      <w:pPr>
        <w:ind w:left="3230" w:hanging="200"/>
      </w:pPr>
      <w:rPr>
        <w:rFonts w:hint="default"/>
        <w:lang w:val="en-US" w:eastAsia="en-US" w:bidi="ar-SA"/>
      </w:rPr>
    </w:lvl>
    <w:lvl w:ilvl="5" w:tplc="B04CD18E">
      <w:numFmt w:val="bullet"/>
      <w:lvlText w:val="•"/>
      <w:lvlJc w:val="left"/>
      <w:pPr>
        <w:ind w:left="3902" w:hanging="200"/>
      </w:pPr>
      <w:rPr>
        <w:rFonts w:hint="default"/>
        <w:lang w:val="en-US" w:eastAsia="en-US" w:bidi="ar-SA"/>
      </w:rPr>
    </w:lvl>
    <w:lvl w:ilvl="6" w:tplc="E766E166">
      <w:numFmt w:val="bullet"/>
      <w:lvlText w:val="•"/>
      <w:lvlJc w:val="left"/>
      <w:pPr>
        <w:ind w:left="4575" w:hanging="200"/>
      </w:pPr>
      <w:rPr>
        <w:rFonts w:hint="default"/>
        <w:lang w:val="en-US" w:eastAsia="en-US" w:bidi="ar-SA"/>
      </w:rPr>
    </w:lvl>
    <w:lvl w:ilvl="7" w:tplc="AEA0ACEC">
      <w:numFmt w:val="bullet"/>
      <w:lvlText w:val="•"/>
      <w:lvlJc w:val="left"/>
      <w:pPr>
        <w:ind w:left="5247" w:hanging="200"/>
      </w:pPr>
      <w:rPr>
        <w:rFonts w:hint="default"/>
        <w:lang w:val="en-US" w:eastAsia="en-US" w:bidi="ar-SA"/>
      </w:rPr>
    </w:lvl>
    <w:lvl w:ilvl="8" w:tplc="5BBCC79C">
      <w:numFmt w:val="bullet"/>
      <w:lvlText w:val="•"/>
      <w:lvlJc w:val="left"/>
      <w:pPr>
        <w:ind w:left="5920" w:hanging="200"/>
      </w:pPr>
      <w:rPr>
        <w:rFonts w:hint="default"/>
        <w:lang w:val="en-US" w:eastAsia="en-US" w:bidi="ar-SA"/>
      </w:rPr>
    </w:lvl>
  </w:abstractNum>
  <w:abstractNum w:abstractNumId="13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7AF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0F308E"/>
    <w:rsid w:val="0010006E"/>
    <w:rsid w:val="001045A8"/>
    <w:rsid w:val="00114A91"/>
    <w:rsid w:val="001427E1"/>
    <w:rsid w:val="001625BC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AF3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0A42"/>
    <w:rsid w:val="00294998"/>
    <w:rsid w:val="00297F18"/>
    <w:rsid w:val="002A1945"/>
    <w:rsid w:val="002B2958"/>
    <w:rsid w:val="002B3FC8"/>
    <w:rsid w:val="002C57B8"/>
    <w:rsid w:val="002D23C5"/>
    <w:rsid w:val="002D6137"/>
    <w:rsid w:val="002E7E61"/>
    <w:rsid w:val="002F05E5"/>
    <w:rsid w:val="002F254D"/>
    <w:rsid w:val="002F30E4"/>
    <w:rsid w:val="00307140"/>
    <w:rsid w:val="0031060B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37AF"/>
    <w:rsid w:val="00405128"/>
    <w:rsid w:val="00406CFF"/>
    <w:rsid w:val="00416B25"/>
    <w:rsid w:val="00420592"/>
    <w:rsid w:val="004319E0"/>
    <w:rsid w:val="00437E8C"/>
    <w:rsid w:val="00440225"/>
    <w:rsid w:val="0046774F"/>
    <w:rsid w:val="004726BC"/>
    <w:rsid w:val="00474105"/>
    <w:rsid w:val="00480E6E"/>
    <w:rsid w:val="00486277"/>
    <w:rsid w:val="004946CB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96709"/>
    <w:rsid w:val="006A1962"/>
    <w:rsid w:val="006B5D48"/>
    <w:rsid w:val="006B7D7B"/>
    <w:rsid w:val="006C1A5E"/>
    <w:rsid w:val="006E1507"/>
    <w:rsid w:val="006E2DC3"/>
    <w:rsid w:val="006E7F8A"/>
    <w:rsid w:val="00712602"/>
    <w:rsid w:val="00712D8B"/>
    <w:rsid w:val="007138F7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40C6E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23B2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1069"/>
    <w:rsid w:val="00A42E32"/>
    <w:rsid w:val="00A447CE"/>
    <w:rsid w:val="00A46E63"/>
    <w:rsid w:val="00A51DC5"/>
    <w:rsid w:val="00A53DE1"/>
    <w:rsid w:val="00A615E1"/>
    <w:rsid w:val="00A755E8"/>
    <w:rsid w:val="00A93A5D"/>
    <w:rsid w:val="00AB324E"/>
    <w:rsid w:val="00AB32F8"/>
    <w:rsid w:val="00AB610B"/>
    <w:rsid w:val="00AD360E"/>
    <w:rsid w:val="00AD40FB"/>
    <w:rsid w:val="00AD608E"/>
    <w:rsid w:val="00AD782D"/>
    <w:rsid w:val="00AE7650"/>
    <w:rsid w:val="00B00086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862A1"/>
    <w:rsid w:val="00B979C8"/>
    <w:rsid w:val="00BA1546"/>
    <w:rsid w:val="00BB4E51"/>
    <w:rsid w:val="00BD431F"/>
    <w:rsid w:val="00BD7353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E7E23"/>
    <w:rsid w:val="00CF1A49"/>
    <w:rsid w:val="00D0630C"/>
    <w:rsid w:val="00D243A9"/>
    <w:rsid w:val="00D305E5"/>
    <w:rsid w:val="00D37CD3"/>
    <w:rsid w:val="00D413CA"/>
    <w:rsid w:val="00D66A52"/>
    <w:rsid w:val="00D66EFA"/>
    <w:rsid w:val="00D72A2D"/>
    <w:rsid w:val="00D75F86"/>
    <w:rsid w:val="00D9521A"/>
    <w:rsid w:val="00D96339"/>
    <w:rsid w:val="00DA3914"/>
    <w:rsid w:val="00DA59AA"/>
    <w:rsid w:val="00DA5B54"/>
    <w:rsid w:val="00DB6915"/>
    <w:rsid w:val="00DB7E1E"/>
    <w:rsid w:val="00DC1B78"/>
    <w:rsid w:val="00DC2A2F"/>
    <w:rsid w:val="00DC600B"/>
    <w:rsid w:val="00DE0FAA"/>
    <w:rsid w:val="00DE136D"/>
    <w:rsid w:val="00DE53D8"/>
    <w:rsid w:val="00DE6534"/>
    <w:rsid w:val="00DF4D6C"/>
    <w:rsid w:val="00E01923"/>
    <w:rsid w:val="00E14498"/>
    <w:rsid w:val="00E2397A"/>
    <w:rsid w:val="00E254DB"/>
    <w:rsid w:val="00E300FC"/>
    <w:rsid w:val="00E362DB"/>
    <w:rsid w:val="00E4462E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EF685B"/>
    <w:rsid w:val="00F130DD"/>
    <w:rsid w:val="00F24884"/>
    <w:rsid w:val="00F476C4"/>
    <w:rsid w:val="00F516BD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170FA"/>
  <w15:chartTrackingRefBased/>
  <w15:docId w15:val="{8D7CA5BC-5C0F-4676-AC78-0E33E908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link w:val="ListParagraphChar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istParagraphChar">
    <w:name w:val="List Paragraph Char"/>
    <w:link w:val="ListParagraph"/>
    <w:uiPriority w:val="34"/>
    <w:locked/>
    <w:rsid w:val="00CE7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ch\AppData\Local\Microsoft\Office\16.0\DTS\en-GB%7b5EA70C06-B2A9-4CC4-AA64-345BE76ED283%7d\%7b7C695627-3D83-4D7F-8BC9-9766495394CA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80550C8D72E46D38E9D4950DB37B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33817-5952-4125-84C0-0DB9BE190C43}"/>
      </w:docPartPr>
      <w:docPartBody>
        <w:p w:rsidR="00C9456C" w:rsidRDefault="006A69DC">
          <w:pPr>
            <w:pStyle w:val="D80550C8D72E46D38E9D4950DB37B085"/>
          </w:pPr>
          <w:r w:rsidRPr="007138F7">
            <w:rPr>
              <w:lang w:bidi="en-GB"/>
            </w:rPr>
            <w:t>Address</w:t>
          </w:r>
        </w:p>
      </w:docPartBody>
    </w:docPart>
    <w:docPart>
      <w:docPartPr>
        <w:name w:val="5BCDE365FF614D79851E3C33CE5F9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373AD-3DDF-4DB7-80A9-ED3E70DB794A}"/>
      </w:docPartPr>
      <w:docPartBody>
        <w:p w:rsidR="00C9456C" w:rsidRDefault="006A69DC">
          <w:pPr>
            <w:pStyle w:val="5BCDE365FF614D79851E3C33CE5F9549"/>
          </w:pPr>
          <w:r w:rsidRPr="007138F7">
            <w:rPr>
              <w:lang w:bidi="en-GB"/>
            </w:rPr>
            <w:t>·</w:t>
          </w:r>
        </w:p>
      </w:docPartBody>
    </w:docPart>
    <w:docPart>
      <w:docPartPr>
        <w:name w:val="A0CA0A83F7A74478BB59B295EFF05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F977F-AA92-46E2-B1F2-DF33C90EB754}"/>
      </w:docPartPr>
      <w:docPartBody>
        <w:p w:rsidR="00C9456C" w:rsidRDefault="006A69DC">
          <w:pPr>
            <w:pStyle w:val="A0CA0A83F7A74478BB59B295EFF05B14"/>
          </w:pPr>
          <w:r w:rsidRPr="007138F7">
            <w:rPr>
              <w:lang w:bidi="en-GB"/>
            </w:rPr>
            <w:t>Phone</w:t>
          </w:r>
        </w:p>
      </w:docPartBody>
    </w:docPart>
    <w:docPart>
      <w:docPartPr>
        <w:name w:val="0583FAADD5CD45E69615AE3D1BFF8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0E9FE-410F-41BE-8331-0ED0FC6E0B47}"/>
      </w:docPartPr>
      <w:docPartBody>
        <w:p w:rsidR="00C9456C" w:rsidRDefault="006A69DC">
          <w:pPr>
            <w:pStyle w:val="0583FAADD5CD45E69615AE3D1BFF8A36"/>
          </w:pPr>
          <w:r w:rsidRPr="007138F7">
            <w:rPr>
              <w:lang w:bidi="en-GB"/>
            </w:rPr>
            <w:t>Email</w:t>
          </w:r>
        </w:p>
      </w:docPartBody>
    </w:docPart>
    <w:docPart>
      <w:docPartPr>
        <w:name w:val="EC257DD4BB434AC88BFAE4E4C9253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DAD13-9D0E-4A39-883C-E7221C3A0E62}"/>
      </w:docPartPr>
      <w:docPartBody>
        <w:p w:rsidR="00C9456C" w:rsidRDefault="006A69DC">
          <w:pPr>
            <w:pStyle w:val="EC257DD4BB434AC88BFAE4E4C925333C"/>
          </w:pPr>
          <w:r w:rsidRPr="007138F7">
            <w:rPr>
              <w:lang w:bidi="en-GB"/>
            </w:rPr>
            <w:t>·</w:t>
          </w:r>
        </w:p>
      </w:docPartBody>
    </w:docPart>
    <w:docPart>
      <w:docPartPr>
        <w:name w:val="C39AF926E175430498B5AB689655B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8F94B-0048-4B08-9FC8-F32B741BA1C1}"/>
      </w:docPartPr>
      <w:docPartBody>
        <w:p w:rsidR="00C9456C" w:rsidRDefault="006A69DC">
          <w:pPr>
            <w:pStyle w:val="C39AF926E175430498B5AB689655B50D"/>
          </w:pPr>
          <w:r w:rsidRPr="007138F7">
            <w:rPr>
              <w:lang w:bidi="en-GB"/>
            </w:rPr>
            <w:t>LinkedIn Profile</w:t>
          </w:r>
        </w:p>
      </w:docPartBody>
    </w:docPart>
    <w:docPart>
      <w:docPartPr>
        <w:name w:val="AB8CB7A4883B48F4B323B59750AF7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802C8-3AF0-4BD4-87BC-3390CD0628BA}"/>
      </w:docPartPr>
      <w:docPartBody>
        <w:p w:rsidR="00C9456C" w:rsidRDefault="006A69DC">
          <w:pPr>
            <w:pStyle w:val="AB8CB7A4883B48F4B323B59750AF79BE"/>
          </w:pPr>
          <w:r w:rsidRPr="007138F7">
            <w:rPr>
              <w:lang w:bidi="en-GB"/>
            </w:rPr>
            <w:t>·</w:t>
          </w:r>
        </w:p>
      </w:docPartBody>
    </w:docPart>
    <w:docPart>
      <w:docPartPr>
        <w:name w:val="E723795BD52A4F3FA62F8AA00D3FE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C2E24-8407-4FE4-9AB1-26BFA167EC1C}"/>
      </w:docPartPr>
      <w:docPartBody>
        <w:p w:rsidR="00C9456C" w:rsidRDefault="006A69DC">
          <w:pPr>
            <w:pStyle w:val="E723795BD52A4F3FA62F8AA00D3FE427"/>
          </w:pPr>
          <w:r w:rsidRPr="007138F7">
            <w:rPr>
              <w:lang w:bidi="en-GB"/>
            </w:rPr>
            <w:t>Experience</w:t>
          </w:r>
        </w:p>
      </w:docPartBody>
    </w:docPart>
    <w:docPart>
      <w:docPartPr>
        <w:name w:val="47857F1E277A401FBEB008006E631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A01F4-2353-42F6-B64B-D96609EEB599}"/>
      </w:docPartPr>
      <w:docPartBody>
        <w:p w:rsidR="00C9456C" w:rsidRDefault="006A69DC">
          <w:pPr>
            <w:pStyle w:val="47857F1E277A401FBEB008006E631A37"/>
          </w:pPr>
          <w:r w:rsidRPr="007138F7">
            <w:rPr>
              <w:lang w:bidi="en-GB"/>
            </w:rPr>
            <w:t>Education</w:t>
          </w:r>
        </w:p>
      </w:docPartBody>
    </w:docPart>
    <w:docPart>
      <w:docPartPr>
        <w:name w:val="BB6310F202E049ADB0BA3871CB18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DCCFB-CD04-42E3-82CB-A0798A6B1D1B}"/>
      </w:docPartPr>
      <w:docPartBody>
        <w:p w:rsidR="00C9456C" w:rsidRDefault="006A69DC">
          <w:pPr>
            <w:pStyle w:val="BB6310F202E049ADB0BA3871CB18DE5E"/>
          </w:pPr>
          <w:r w:rsidRPr="007138F7">
            <w:rPr>
              <w:lang w:bidi="en-GB"/>
            </w:rPr>
            <w:t>Skills</w:t>
          </w:r>
        </w:p>
      </w:docPartBody>
    </w:docPart>
    <w:docPart>
      <w:docPartPr>
        <w:name w:val="9A1E29F68D7C49288CC9C322EBB29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F73E4-DF31-4672-A1B6-89B76CAF44C7}"/>
      </w:docPartPr>
      <w:docPartBody>
        <w:p w:rsidR="00C9456C" w:rsidRDefault="006A69DC">
          <w:pPr>
            <w:pStyle w:val="9A1E29F68D7C49288CC9C322EBB29236"/>
          </w:pPr>
          <w:r w:rsidRPr="007138F7">
            <w:rPr>
              <w:lang w:bidi="en-GB"/>
            </w:rPr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21B"/>
    <w:rsid w:val="006A69DC"/>
    <w:rsid w:val="007D221B"/>
    <w:rsid w:val="00C67FCD"/>
    <w:rsid w:val="00C9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BFFE42FC884E37B1E65494F029F293">
    <w:name w:val="FDBFFE42FC884E37B1E65494F029F293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2469FA8D12744D0BF17596D8FA30656">
    <w:name w:val="B2469FA8D12744D0BF17596D8FA30656"/>
  </w:style>
  <w:style w:type="paragraph" w:customStyle="1" w:styleId="D80550C8D72E46D38E9D4950DB37B085">
    <w:name w:val="D80550C8D72E46D38E9D4950DB37B085"/>
  </w:style>
  <w:style w:type="paragraph" w:customStyle="1" w:styleId="5BCDE365FF614D79851E3C33CE5F9549">
    <w:name w:val="5BCDE365FF614D79851E3C33CE5F9549"/>
  </w:style>
  <w:style w:type="paragraph" w:customStyle="1" w:styleId="A0CA0A83F7A74478BB59B295EFF05B14">
    <w:name w:val="A0CA0A83F7A74478BB59B295EFF05B14"/>
  </w:style>
  <w:style w:type="paragraph" w:customStyle="1" w:styleId="0583FAADD5CD45E69615AE3D1BFF8A36">
    <w:name w:val="0583FAADD5CD45E69615AE3D1BFF8A36"/>
  </w:style>
  <w:style w:type="paragraph" w:customStyle="1" w:styleId="EC257DD4BB434AC88BFAE4E4C925333C">
    <w:name w:val="EC257DD4BB434AC88BFAE4E4C925333C"/>
  </w:style>
  <w:style w:type="paragraph" w:customStyle="1" w:styleId="C39AF926E175430498B5AB689655B50D">
    <w:name w:val="C39AF926E175430498B5AB689655B50D"/>
  </w:style>
  <w:style w:type="paragraph" w:customStyle="1" w:styleId="AB8CB7A4883B48F4B323B59750AF79BE">
    <w:name w:val="AB8CB7A4883B48F4B323B59750AF79BE"/>
  </w:style>
  <w:style w:type="paragraph" w:customStyle="1" w:styleId="FA7ED2C338AE45F593E861C7BCFE76C4">
    <w:name w:val="FA7ED2C338AE45F593E861C7BCFE76C4"/>
  </w:style>
  <w:style w:type="paragraph" w:customStyle="1" w:styleId="1688692F1F354209BEA83538DDFDA69F">
    <w:name w:val="1688692F1F354209BEA83538DDFDA69F"/>
  </w:style>
  <w:style w:type="paragraph" w:customStyle="1" w:styleId="E723795BD52A4F3FA62F8AA00D3FE427">
    <w:name w:val="E723795BD52A4F3FA62F8AA00D3FE427"/>
  </w:style>
  <w:style w:type="paragraph" w:customStyle="1" w:styleId="A9EC207291264852AD9991CCD77A0AA6">
    <w:name w:val="A9EC207291264852AD9991CCD77A0AA6"/>
  </w:style>
  <w:style w:type="paragraph" w:customStyle="1" w:styleId="7BC8DE5BCFEF4DC0B2F84746F446845B">
    <w:name w:val="7BC8DE5BCFEF4DC0B2F84746F446845B"/>
  </w:style>
  <w:style w:type="paragraph" w:customStyle="1" w:styleId="2BE1A39C301741B988D4E715774714FF">
    <w:name w:val="2BE1A39C301741B988D4E715774714FF"/>
  </w:style>
  <w:style w:type="character" w:styleId="SubtleReference">
    <w:name w:val="Subtle Reference"/>
    <w:basedOn w:val="DefaultParagraphFont"/>
    <w:uiPriority w:val="10"/>
    <w:qFormat/>
    <w:rsid w:val="007D221B"/>
    <w:rPr>
      <w:b/>
      <w:caps w:val="0"/>
      <w:smallCaps/>
      <w:color w:val="595959" w:themeColor="text1" w:themeTint="A6"/>
    </w:rPr>
  </w:style>
  <w:style w:type="paragraph" w:customStyle="1" w:styleId="C07ECD3398374380A304C467D6097E0B">
    <w:name w:val="C07ECD3398374380A304C467D6097E0B"/>
  </w:style>
  <w:style w:type="paragraph" w:customStyle="1" w:styleId="92383FA9438B46458C3C3FEB0C213A8E">
    <w:name w:val="92383FA9438B46458C3C3FEB0C213A8E"/>
  </w:style>
  <w:style w:type="paragraph" w:customStyle="1" w:styleId="6D6955C880DB4CFBBDE23C79EDBED180">
    <w:name w:val="6D6955C880DB4CFBBDE23C79EDBED180"/>
  </w:style>
  <w:style w:type="paragraph" w:customStyle="1" w:styleId="BDCF1FCB387F41C69CFD8C5036F33E02">
    <w:name w:val="BDCF1FCB387F41C69CFD8C5036F33E02"/>
  </w:style>
  <w:style w:type="paragraph" w:customStyle="1" w:styleId="1425DBB2823445819C4AC56041E1E3F2">
    <w:name w:val="1425DBB2823445819C4AC56041E1E3F2"/>
  </w:style>
  <w:style w:type="paragraph" w:customStyle="1" w:styleId="560E77D0D9C147A5B55C2D2EC6F98242">
    <w:name w:val="560E77D0D9C147A5B55C2D2EC6F98242"/>
  </w:style>
  <w:style w:type="paragraph" w:customStyle="1" w:styleId="6ABE22DA3CBE405391591FC970824C90">
    <w:name w:val="6ABE22DA3CBE405391591FC970824C90"/>
  </w:style>
  <w:style w:type="paragraph" w:customStyle="1" w:styleId="47857F1E277A401FBEB008006E631A37">
    <w:name w:val="47857F1E277A401FBEB008006E631A37"/>
  </w:style>
  <w:style w:type="paragraph" w:customStyle="1" w:styleId="365D0B92B22748C4A174D012CCD15668">
    <w:name w:val="365D0B92B22748C4A174D012CCD15668"/>
  </w:style>
  <w:style w:type="paragraph" w:customStyle="1" w:styleId="981C39AF943449F08AC8B1E6D92B230A">
    <w:name w:val="981C39AF943449F08AC8B1E6D92B230A"/>
  </w:style>
  <w:style w:type="paragraph" w:customStyle="1" w:styleId="1FD2271AE2D04020A74AC3F562861978">
    <w:name w:val="1FD2271AE2D04020A74AC3F562861978"/>
  </w:style>
  <w:style w:type="paragraph" w:customStyle="1" w:styleId="530E8AAD49CA46EEB6A44A2F439F9AE8">
    <w:name w:val="530E8AAD49CA46EEB6A44A2F439F9AE8"/>
  </w:style>
  <w:style w:type="paragraph" w:customStyle="1" w:styleId="ADDBDBB3A3AE4747B238AF99DADC721E">
    <w:name w:val="ADDBDBB3A3AE4747B238AF99DADC721E"/>
  </w:style>
  <w:style w:type="paragraph" w:customStyle="1" w:styleId="5722846DF6B54E30AA5BC267E545040E">
    <w:name w:val="5722846DF6B54E30AA5BC267E545040E"/>
  </w:style>
  <w:style w:type="paragraph" w:customStyle="1" w:styleId="56F5197F31E44171A522276BAB9873E2">
    <w:name w:val="56F5197F31E44171A522276BAB9873E2"/>
  </w:style>
  <w:style w:type="paragraph" w:customStyle="1" w:styleId="80F99C672699450692D85D676824487B">
    <w:name w:val="80F99C672699450692D85D676824487B"/>
  </w:style>
  <w:style w:type="paragraph" w:customStyle="1" w:styleId="98CF1B20FD174D78B628661A0D02C8BD">
    <w:name w:val="98CF1B20FD174D78B628661A0D02C8BD"/>
  </w:style>
  <w:style w:type="paragraph" w:customStyle="1" w:styleId="E1A8F30603614A618597BB4741B8C038">
    <w:name w:val="E1A8F30603614A618597BB4741B8C038"/>
  </w:style>
  <w:style w:type="paragraph" w:customStyle="1" w:styleId="BB6310F202E049ADB0BA3871CB18DE5E">
    <w:name w:val="BB6310F202E049ADB0BA3871CB18DE5E"/>
  </w:style>
  <w:style w:type="paragraph" w:customStyle="1" w:styleId="C48FD1B08F9C426F888AEAE3FB20E2D7">
    <w:name w:val="C48FD1B08F9C426F888AEAE3FB20E2D7"/>
  </w:style>
  <w:style w:type="paragraph" w:customStyle="1" w:styleId="CE36473758714A0C9DD9BDA71CD3E0B8">
    <w:name w:val="CE36473758714A0C9DD9BDA71CD3E0B8"/>
  </w:style>
  <w:style w:type="paragraph" w:customStyle="1" w:styleId="50AE7E0DEBA64F8AAF65F1499F03480E">
    <w:name w:val="50AE7E0DEBA64F8AAF65F1499F03480E"/>
  </w:style>
  <w:style w:type="paragraph" w:customStyle="1" w:styleId="8D53491C38874DE78CA20C6DF0E6C2B8">
    <w:name w:val="8D53491C38874DE78CA20C6DF0E6C2B8"/>
  </w:style>
  <w:style w:type="paragraph" w:customStyle="1" w:styleId="2B158825AFC84D55A736D5E644238885">
    <w:name w:val="2B158825AFC84D55A736D5E644238885"/>
  </w:style>
  <w:style w:type="paragraph" w:customStyle="1" w:styleId="9A1E29F68D7C49288CC9C322EBB29236">
    <w:name w:val="9A1E29F68D7C49288CC9C322EBB29236"/>
  </w:style>
  <w:style w:type="paragraph" w:customStyle="1" w:styleId="EBC6073044044317971A65C06AB28D31">
    <w:name w:val="EBC6073044044317971A65C06AB28D31"/>
  </w:style>
  <w:style w:type="paragraph" w:customStyle="1" w:styleId="D3DC94BBA2EC41C2A4A95F60C58B70FF">
    <w:name w:val="D3DC94BBA2EC41C2A4A95F60C58B70FF"/>
    <w:rsid w:val="007D221B"/>
  </w:style>
  <w:style w:type="paragraph" w:customStyle="1" w:styleId="11EA50296EF4487CB8DD95ABACB07102">
    <w:name w:val="11EA50296EF4487CB8DD95ABACB07102"/>
    <w:rsid w:val="007D221B"/>
  </w:style>
  <w:style w:type="paragraph" w:customStyle="1" w:styleId="53B4836A379B418480997971DC41CE40">
    <w:name w:val="53B4836A379B418480997971DC41CE40"/>
    <w:rsid w:val="007D221B"/>
  </w:style>
  <w:style w:type="paragraph" w:customStyle="1" w:styleId="5E578F280F8A4BA8BB64B82B57C5054F">
    <w:name w:val="5E578F280F8A4BA8BB64B82B57C5054F"/>
    <w:rsid w:val="007D221B"/>
  </w:style>
  <w:style w:type="paragraph" w:customStyle="1" w:styleId="EC6D87BEA468448185A5096FE904EA13">
    <w:name w:val="EC6D87BEA468448185A5096FE904EA13"/>
    <w:rsid w:val="007D221B"/>
  </w:style>
  <w:style w:type="paragraph" w:customStyle="1" w:styleId="CE35884F9A6B414AAE10311B137AEC5B">
    <w:name w:val="CE35884F9A6B414AAE10311B137AEC5B"/>
    <w:rsid w:val="007D221B"/>
  </w:style>
  <w:style w:type="paragraph" w:customStyle="1" w:styleId="B7023AD09B9145929A8C0D1040C0968B">
    <w:name w:val="B7023AD09B9145929A8C0D1040C0968B"/>
    <w:rsid w:val="007D221B"/>
  </w:style>
  <w:style w:type="paragraph" w:customStyle="1" w:styleId="2F3AC0261CE0487CB260DB80F0B17453">
    <w:name w:val="2F3AC0261CE0487CB260DB80F0B17453"/>
    <w:rsid w:val="007D221B"/>
  </w:style>
  <w:style w:type="paragraph" w:customStyle="1" w:styleId="BDC5710DD53B402EB1602495DA0264BE">
    <w:name w:val="BDC5710DD53B402EB1602495DA0264BE"/>
    <w:rsid w:val="007D221B"/>
  </w:style>
  <w:style w:type="paragraph" w:customStyle="1" w:styleId="F794DE95F8FF43F6A8EF6584ABCA358B">
    <w:name w:val="F794DE95F8FF43F6A8EF6584ABCA358B"/>
    <w:rsid w:val="007D221B"/>
  </w:style>
  <w:style w:type="paragraph" w:customStyle="1" w:styleId="F5303FD4A91F4987AD741D52459A2E54">
    <w:name w:val="F5303FD4A91F4987AD741D52459A2E54"/>
    <w:rsid w:val="007D221B"/>
  </w:style>
  <w:style w:type="paragraph" w:customStyle="1" w:styleId="AB65FFAEDF864E8690724DA489B49DA3">
    <w:name w:val="AB65FFAEDF864E8690724DA489B49DA3"/>
    <w:rsid w:val="007D221B"/>
  </w:style>
  <w:style w:type="paragraph" w:customStyle="1" w:styleId="A666E371C9374F068C2DFEA136E4E402">
    <w:name w:val="A666E371C9374F068C2DFEA136E4E402"/>
    <w:rsid w:val="007D221B"/>
  </w:style>
  <w:style w:type="paragraph" w:customStyle="1" w:styleId="289AF4679B86422097F1AE38493FEE86">
    <w:name w:val="289AF4679B86422097F1AE38493FEE86"/>
    <w:rsid w:val="007D221B"/>
  </w:style>
  <w:style w:type="paragraph" w:customStyle="1" w:styleId="6D9576E690564E48A611B972F71808FD">
    <w:name w:val="6D9576E690564E48A611B972F71808FD"/>
    <w:rsid w:val="007D221B"/>
  </w:style>
  <w:style w:type="paragraph" w:customStyle="1" w:styleId="64993A19A57841C7AE23F50274C28CE7">
    <w:name w:val="64993A19A57841C7AE23F50274C28CE7"/>
    <w:rsid w:val="007D221B"/>
  </w:style>
  <w:style w:type="paragraph" w:customStyle="1" w:styleId="6BDEB8859DB0416A89BB986DF4D720F4">
    <w:name w:val="6BDEB8859DB0416A89BB986DF4D720F4"/>
    <w:rsid w:val="007D221B"/>
  </w:style>
  <w:style w:type="paragraph" w:customStyle="1" w:styleId="0DD2CE2266D94B20841CCAFAB7BBD5A3">
    <w:name w:val="0DD2CE2266D94B20841CCAFAB7BBD5A3"/>
    <w:rsid w:val="007D221B"/>
  </w:style>
  <w:style w:type="paragraph" w:customStyle="1" w:styleId="2DCA34A34C5B4086B9936CA574FB0FA6">
    <w:name w:val="2DCA34A34C5B4086B9936CA574FB0FA6"/>
    <w:rsid w:val="007D221B"/>
  </w:style>
  <w:style w:type="paragraph" w:customStyle="1" w:styleId="E74A69B585534C65B1AEFA834BC0A8A1">
    <w:name w:val="E74A69B585534C65B1AEFA834BC0A8A1"/>
    <w:rsid w:val="007D221B"/>
  </w:style>
  <w:style w:type="paragraph" w:customStyle="1" w:styleId="88C4060C75D7408EA32DEE5027491487">
    <w:name w:val="88C4060C75D7408EA32DEE5027491487"/>
    <w:rsid w:val="007D221B"/>
  </w:style>
  <w:style w:type="paragraph" w:customStyle="1" w:styleId="A7C8021F51FE465992FEE5F4AB44192C">
    <w:name w:val="A7C8021F51FE465992FEE5F4AB44192C"/>
    <w:rsid w:val="007D221B"/>
  </w:style>
  <w:style w:type="paragraph" w:customStyle="1" w:styleId="60F23F95B26948B7A53ECAB81B8E0A05">
    <w:name w:val="60F23F95B26948B7A53ECAB81B8E0A05"/>
    <w:rsid w:val="007D221B"/>
  </w:style>
  <w:style w:type="paragraph" w:customStyle="1" w:styleId="7D4903E73EAF453ABF5B136B14731BEA">
    <w:name w:val="7D4903E73EAF453ABF5B136B14731BEA"/>
    <w:rsid w:val="007D221B"/>
  </w:style>
  <w:style w:type="paragraph" w:customStyle="1" w:styleId="1A7E573A5FE849A89E7149B1D484C4E8">
    <w:name w:val="1A7E573A5FE849A89E7149B1D484C4E8"/>
    <w:rsid w:val="007D221B"/>
  </w:style>
  <w:style w:type="paragraph" w:customStyle="1" w:styleId="F57D9A5AAC56437FA21FFEEF9434B67C">
    <w:name w:val="F57D9A5AAC56437FA21FFEEF9434B67C"/>
    <w:rsid w:val="007D221B"/>
  </w:style>
  <w:style w:type="paragraph" w:customStyle="1" w:styleId="865B563E978D466F82BD6F9797FBE639">
    <w:name w:val="865B563E978D466F82BD6F9797FBE639"/>
    <w:rsid w:val="007D221B"/>
  </w:style>
  <w:style w:type="paragraph" w:customStyle="1" w:styleId="9662F931821A434B997FC6FD9809E824">
    <w:name w:val="9662F931821A434B997FC6FD9809E824"/>
    <w:rsid w:val="007D221B"/>
  </w:style>
  <w:style w:type="paragraph" w:customStyle="1" w:styleId="35B2A2901A1349ABABAA0EB373EF509A">
    <w:name w:val="35B2A2901A1349ABABAA0EB373EF509A"/>
    <w:rsid w:val="007D221B"/>
  </w:style>
  <w:style w:type="paragraph" w:customStyle="1" w:styleId="EDC5808C5CDA4E37A9234D1C51B70D7D">
    <w:name w:val="EDC5808C5CDA4E37A9234D1C51B70D7D"/>
    <w:rsid w:val="007D221B"/>
  </w:style>
  <w:style w:type="paragraph" w:customStyle="1" w:styleId="CC6AEEB6C1384A82B07869F57744BEBB">
    <w:name w:val="CC6AEEB6C1384A82B07869F57744BEBB"/>
    <w:rsid w:val="007D221B"/>
  </w:style>
  <w:style w:type="paragraph" w:customStyle="1" w:styleId="28E5A0D7BF5E4D6FB3E85FCCB35D81F5">
    <w:name w:val="28E5A0D7BF5E4D6FB3E85FCCB35D81F5"/>
    <w:rsid w:val="007D221B"/>
  </w:style>
  <w:style w:type="paragraph" w:customStyle="1" w:styleId="F4F13138CE1341ACA6C8541EC7C1E333">
    <w:name w:val="F4F13138CE1341ACA6C8541EC7C1E333"/>
    <w:rsid w:val="007D221B"/>
  </w:style>
  <w:style w:type="paragraph" w:customStyle="1" w:styleId="03CDC569C7754F22953E6BFFCF1C1A2C">
    <w:name w:val="03CDC569C7754F22953E6BFFCF1C1A2C"/>
    <w:rsid w:val="007D221B"/>
  </w:style>
  <w:style w:type="paragraph" w:customStyle="1" w:styleId="CAA2C4AC9CA74620AC125CBF48DC86F0">
    <w:name w:val="CAA2C4AC9CA74620AC125CBF48DC86F0"/>
    <w:rsid w:val="007D22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{7C695627-3D83-4D7F-8BC9-9766495394CA}tf16402488_win32.dotx</Template>
  <TotalTime>0</TotalTime>
  <Pages>3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BRIDGEWATER HOMES</dc:creator>
  <cp:keywords/>
  <dc:description/>
  <cp:lastModifiedBy>Admin</cp:lastModifiedBy>
  <cp:revision>2</cp:revision>
  <dcterms:created xsi:type="dcterms:W3CDTF">2023-07-21T15:17:00Z</dcterms:created>
  <dcterms:modified xsi:type="dcterms:W3CDTF">2023-07-21T15:17:00Z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6696e970-6d99-482f-b301-badd1b267c89</vt:lpwstr>
  </property>
</Properties>
</file>